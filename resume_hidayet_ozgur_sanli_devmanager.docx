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143DC" w14:textId="77777777" w:rsidR="00FD738B" w:rsidRPr="00567D01" w:rsidRDefault="00693ED8" w:rsidP="00316CE2">
      <w:pPr>
        <w:pStyle w:val="Achievement"/>
        <w:numPr>
          <w:ilvl w:val="0"/>
          <w:numId w:val="0"/>
        </w:numPr>
        <w:spacing w:after="0" w:line="240" w:lineRule="auto"/>
        <w:jc w:val="center"/>
        <w:rPr>
          <w:rFonts w:ascii="Times New Roman" w:eastAsia="Batang" w:hAnsi="Times New Roman"/>
          <w:b/>
          <w:color w:val="000000"/>
          <w:sz w:val="32"/>
          <w:szCs w:val="32"/>
        </w:rPr>
      </w:pPr>
      <w:r w:rsidRPr="00567D01">
        <w:rPr>
          <w:rStyle w:val="apple-style-span"/>
          <w:rFonts w:ascii="Times New Roman" w:hAnsi="Times New Roman"/>
          <w:b/>
          <w:bCs/>
          <w:color w:val="000000"/>
          <w:sz w:val="32"/>
          <w:szCs w:val="32"/>
        </w:rPr>
        <w:t>H</w:t>
      </w:r>
      <w:hyperlink r:id="rId8" w:history="1">
        <w:r w:rsidR="001D6461">
          <w:rPr>
            <w:rFonts w:ascii="Times New Roman" w:hAnsi="Times New Roman"/>
            <w:b/>
            <w:bCs/>
            <w:color w:val="000000"/>
            <w:spacing w:val="0"/>
            <w:sz w:val="32"/>
            <w:szCs w:val="32"/>
          </w:rPr>
          <w:t>i</w:t>
        </w:r>
      </w:hyperlink>
      <w:r w:rsidR="00567D01" w:rsidRPr="00567D01">
        <w:rPr>
          <w:rStyle w:val="apple-style-span"/>
          <w:rFonts w:ascii="Times New Roman" w:hAnsi="Times New Roman"/>
          <w:b/>
          <w:bCs/>
          <w:color w:val="000000"/>
          <w:sz w:val="32"/>
          <w:szCs w:val="32"/>
        </w:rPr>
        <w:t>dayet</w:t>
      </w:r>
      <w:r w:rsidRPr="00567D01">
        <w:rPr>
          <w:rStyle w:val="apple-style-span"/>
          <w:rFonts w:ascii="Times New Roman" w:hAnsi="Times New Roman"/>
          <w:b/>
          <w:bCs/>
          <w:color w:val="000000"/>
          <w:sz w:val="32"/>
          <w:szCs w:val="32"/>
        </w:rPr>
        <w:t> Ö</w:t>
      </w:r>
      <w:r w:rsidR="00567D01" w:rsidRPr="00567D01">
        <w:rPr>
          <w:rStyle w:val="apple-style-span"/>
          <w:rFonts w:ascii="Times New Roman" w:hAnsi="Times New Roman"/>
          <w:b/>
          <w:bCs/>
          <w:color w:val="000000"/>
          <w:sz w:val="32"/>
          <w:szCs w:val="32"/>
        </w:rPr>
        <w:t>zgür</w:t>
      </w:r>
      <w:r w:rsidRPr="00567D01">
        <w:rPr>
          <w:rStyle w:val="apple-style-span"/>
          <w:rFonts w:ascii="Times New Roman" w:hAnsi="Times New Roman"/>
          <w:b/>
          <w:bCs/>
          <w:color w:val="000000"/>
          <w:sz w:val="32"/>
          <w:szCs w:val="32"/>
        </w:rPr>
        <w:t> Ş</w:t>
      </w:r>
      <w:r w:rsidR="00567D01" w:rsidRPr="00567D01">
        <w:rPr>
          <w:rStyle w:val="apple-style-span"/>
          <w:rFonts w:ascii="Times New Roman" w:hAnsi="Times New Roman"/>
          <w:b/>
          <w:bCs/>
          <w:color w:val="000000"/>
          <w:sz w:val="32"/>
          <w:szCs w:val="32"/>
        </w:rPr>
        <w:t>an</w:t>
      </w:r>
      <w:r w:rsidR="00567D01" w:rsidRPr="00B32E9D">
        <w:rPr>
          <w:rStyle w:val="apple-style-span"/>
          <w:rFonts w:ascii="Times New Roman" w:hAnsi="Times New Roman"/>
          <w:b/>
          <w:bCs/>
          <w:color w:val="000000"/>
          <w:sz w:val="32"/>
          <w:szCs w:val="32"/>
        </w:rPr>
        <w:t>l</w:t>
      </w:r>
      <w:r w:rsidR="00B32E9D" w:rsidRPr="00B32E9D">
        <w:rPr>
          <w:rStyle w:val="apple-style-span"/>
          <w:rFonts w:ascii="Times New Roman" w:hAnsi="Times New Roman"/>
          <w:b/>
          <w:color w:val="000000"/>
          <w:sz w:val="32"/>
          <w:szCs w:val="32"/>
        </w:rPr>
        <w:t>ı</w:t>
      </w:r>
      <w:r w:rsidR="00813EF6">
        <w:rPr>
          <w:rStyle w:val="apple-style-span"/>
          <w:rFonts w:ascii="Times New Roman" w:hAnsi="Times New Roman"/>
          <w:b/>
          <w:color w:val="000000"/>
          <w:sz w:val="32"/>
          <w:szCs w:val="32"/>
        </w:rPr>
        <w:t>, PhD</w:t>
      </w:r>
    </w:p>
    <w:p w14:paraId="16F50566" w14:textId="65AC2131" w:rsidR="00FD738B" w:rsidRDefault="00036B14" w:rsidP="00036B14">
      <w:pPr>
        <w:jc w:val="right"/>
      </w:pPr>
      <w:r>
        <w:rPr>
          <w:rFonts w:ascii="Times New Roman" w:eastAsia="Batang" w:hAnsi="Times New Roman"/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77A77C4" wp14:editId="171924F8">
                <wp:simplePos x="0" y="0"/>
                <wp:positionH relativeFrom="column">
                  <wp:posOffset>-552449</wp:posOffset>
                </wp:positionH>
                <wp:positionV relativeFrom="paragraph">
                  <wp:posOffset>25400</wp:posOffset>
                </wp:positionV>
                <wp:extent cx="5219700" cy="318770"/>
                <wp:effectExtent l="0" t="0" r="12700" b="1143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70D7A4" w14:textId="5922A922" w:rsidR="00F26CFC" w:rsidRPr="00106AC9" w:rsidRDefault="00106AC9" w:rsidP="00B73AD0">
                            <w:pPr>
                              <w:rPr>
                                <w:sz w:val="16"/>
                                <w:lang w:val="de-DE"/>
                              </w:rPr>
                            </w:pPr>
                            <w:r w:rsidRPr="00106AC9">
                              <w:rPr>
                                <w:sz w:val="16"/>
                                <w:lang w:val="de-DE"/>
                              </w:rPr>
                              <w:t>Plauener Str.</w:t>
                            </w:r>
                            <w:r>
                              <w:rPr>
                                <w:sz w:val="16"/>
                                <w:lang w:val="de-DE"/>
                              </w:rPr>
                              <w:t xml:space="preserve"> 77B</w:t>
                            </w:r>
                            <w:r w:rsidR="000B5B32" w:rsidRPr="00106AC9">
                              <w:rPr>
                                <w:sz w:val="16"/>
                                <w:lang w:val="de-DE"/>
                              </w:rPr>
                              <w:t xml:space="preserve">      </w:t>
                            </w:r>
                            <w:r w:rsidR="000179A1" w:rsidRPr="00106AC9">
                              <w:rPr>
                                <w:sz w:val="16"/>
                                <w:lang w:val="de-DE"/>
                              </w:rPr>
                              <w:t xml:space="preserve">                          +49-172-1522286</w:t>
                            </w:r>
                            <w:r w:rsidR="00F26CFC" w:rsidRPr="00106AC9">
                              <w:rPr>
                                <w:sz w:val="16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sz w:val="16"/>
                                <w:lang w:val="de-DE"/>
                              </w:rPr>
                              <w:t xml:space="preserve">   </w:t>
                            </w:r>
                            <w:r w:rsidR="00F26CFC" w:rsidRPr="00106AC9">
                              <w:rPr>
                                <w:sz w:val="16"/>
                                <w:lang w:val="de-DE"/>
                              </w:rPr>
                              <w:t xml:space="preserve"> </w:t>
                            </w:r>
                            <w:hyperlink r:id="rId9" w:history="1">
                              <w:r w:rsidR="00F26CFC" w:rsidRPr="00106AC9">
                                <w:rPr>
                                  <w:rStyle w:val="Hyperlink"/>
                                  <w:sz w:val="16"/>
                                  <w:lang w:val="de-DE"/>
                                </w:rPr>
                                <w:t>thetopcoder@gmail.com</w:t>
                              </w:r>
                            </w:hyperlink>
                          </w:p>
                          <w:p w14:paraId="340D9DB3" w14:textId="53337CB6" w:rsidR="00F26CFC" w:rsidRPr="00C07BF1" w:rsidRDefault="000179A1" w:rsidP="00B73AD0">
                            <w:pPr>
                              <w:rPr>
                                <w:sz w:val="16"/>
                                <w:lang w:val="de-DE"/>
                              </w:rPr>
                            </w:pPr>
                            <w:r w:rsidRPr="00106AC9">
                              <w:rPr>
                                <w:sz w:val="16"/>
                                <w:lang w:val="de-DE"/>
                              </w:rPr>
                              <w:t>Berlin</w:t>
                            </w:r>
                            <w:r w:rsidR="00F26CFC" w:rsidRPr="00106AC9">
                              <w:rPr>
                                <w:sz w:val="16"/>
                                <w:lang w:val="de-DE"/>
                              </w:rPr>
                              <w:t xml:space="preserve"> </w:t>
                            </w:r>
                            <w:r w:rsidR="00106AC9" w:rsidRPr="00106AC9">
                              <w:rPr>
                                <w:sz w:val="16"/>
                                <w:lang w:val="de-DE"/>
                              </w:rPr>
                              <w:t>13055</w:t>
                            </w:r>
                            <w:r w:rsidR="00F26CFC" w:rsidRPr="00106AC9">
                              <w:rPr>
                                <w:sz w:val="16"/>
                                <w:lang w:val="de-DE"/>
                              </w:rPr>
                              <w:t xml:space="preserve"> </w:t>
                            </w:r>
                            <w:r w:rsidR="00F617F2" w:rsidRPr="00106AC9">
                              <w:rPr>
                                <w:sz w:val="16"/>
                                <w:lang w:val="de-DE"/>
                              </w:rPr>
                              <w:t>Germany</w:t>
                            </w:r>
                            <w:r w:rsidR="00F26CFC" w:rsidRPr="00106AC9">
                              <w:rPr>
                                <w:sz w:val="16"/>
                                <w:lang w:val="de-DE"/>
                              </w:rPr>
                              <w:t xml:space="preserve">               </w:t>
                            </w:r>
                            <w:r w:rsidRPr="00106AC9">
                              <w:rPr>
                                <w:sz w:val="16"/>
                                <w:lang w:val="de-DE"/>
                              </w:rPr>
                              <w:t xml:space="preserve">                                       </w:t>
                            </w:r>
                            <w:r w:rsidR="009C64EA" w:rsidRPr="00106AC9">
                              <w:rPr>
                                <w:sz w:val="16"/>
                                <w:lang w:val="de-DE"/>
                              </w:rPr>
                              <w:t xml:space="preserve"> </w:t>
                            </w:r>
                            <w:r w:rsidR="00F26CFC" w:rsidRPr="00106AC9">
                              <w:rPr>
                                <w:sz w:val="16"/>
                                <w:lang w:val="de-DE"/>
                              </w:rPr>
                              <w:t xml:space="preserve">    </w:t>
                            </w:r>
                            <w:r w:rsidR="00E32072" w:rsidRPr="00106AC9">
                              <w:rPr>
                                <w:sz w:val="16"/>
                                <w:lang w:val="de-DE"/>
                              </w:rPr>
                              <w:t xml:space="preserve"> </w:t>
                            </w:r>
                            <w:r w:rsidR="00F26CFC" w:rsidRPr="00106AC9">
                              <w:rPr>
                                <w:bCs/>
                                <w:sz w:val="16"/>
                                <w:lang w:val="de-DE"/>
                              </w:rPr>
                              <w:t xml:space="preserve">   </w:t>
                            </w:r>
                            <w:r w:rsidR="00525814" w:rsidRPr="00106AC9">
                              <w:rPr>
                                <w:bCs/>
                                <w:sz w:val="16"/>
                                <w:lang w:val="de-DE"/>
                              </w:rPr>
                              <w:t xml:space="preserve"> </w:t>
                            </w:r>
                            <w:r w:rsidR="00F26CFC" w:rsidRPr="00106AC9">
                              <w:rPr>
                                <w:bCs/>
                                <w:sz w:val="16"/>
                                <w:lang w:val="de-DE"/>
                              </w:rPr>
                              <w:t xml:space="preserve"> </w:t>
                            </w:r>
                            <w:hyperlink r:id="rId10" w:history="1">
                              <w:r w:rsidR="00525814" w:rsidRPr="00C07BF1">
                                <w:rPr>
                                  <w:rStyle w:val="Hyperlink"/>
                                  <w:sz w:val="16"/>
                                  <w:lang w:val="de-DE"/>
                                </w:rPr>
                                <w:t>http://www.thetopcoder.com</w:t>
                              </w:r>
                            </w:hyperlink>
                            <w:r w:rsidR="00F26CFC" w:rsidRPr="00C07BF1">
                              <w:rPr>
                                <w:rStyle w:val="Hyperlink"/>
                                <w:sz w:val="16"/>
                                <w:lang w:val="de-DE"/>
                              </w:rPr>
                              <w:t xml:space="preserve"> </w:t>
                            </w:r>
                            <w:r w:rsidR="00F26CFC" w:rsidRPr="00C07BF1">
                              <w:rPr>
                                <w:sz w:val="16"/>
                                <w:lang w:val="de-DE"/>
                              </w:rPr>
                              <w:t xml:space="preserve"> </w:t>
                            </w:r>
                          </w:p>
                          <w:p w14:paraId="09679DE5" w14:textId="77777777" w:rsidR="00F26CFC" w:rsidRPr="00C07BF1" w:rsidRDefault="00F26CFC" w:rsidP="00B73AD0">
                            <w:pPr>
                              <w:rPr>
                                <w:sz w:val="16"/>
                                <w:lang w:val="de-DE"/>
                              </w:rPr>
                            </w:pPr>
                            <w:r w:rsidRPr="00C07BF1">
                              <w:rPr>
                                <w:sz w:val="16"/>
                                <w:lang w:val="de-DE"/>
                              </w:rPr>
                              <w:t xml:space="preserve">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7A77C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43.5pt;margin-top:2pt;width:411pt;height:25.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" stroked="f">
                <v:textbox>
                  <w:txbxContent>
                    <w:p w14:paraId="7070D7A4" w14:textId="5922A922" w:rsidR="00F26CFC" w:rsidRPr="00106AC9" w:rsidRDefault="00106AC9" w:rsidP="00B73AD0">
                      <w:pPr>
                        <w:rPr>
                          <w:sz w:val="16"/>
                          <w:lang w:val="de-DE"/>
                        </w:rPr>
                      </w:pPr>
                      <w:r w:rsidRPr="00106AC9">
                        <w:rPr>
                          <w:sz w:val="16"/>
                          <w:lang w:val="de-DE"/>
                        </w:rPr>
                        <w:t>Plauener Str.</w:t>
                      </w:r>
                      <w:r>
                        <w:rPr>
                          <w:sz w:val="16"/>
                          <w:lang w:val="de-DE"/>
                        </w:rPr>
                        <w:t xml:space="preserve"> 77B</w:t>
                      </w:r>
                      <w:r w:rsidR="000B5B32" w:rsidRPr="00106AC9">
                        <w:rPr>
                          <w:sz w:val="16"/>
                          <w:lang w:val="de-DE"/>
                        </w:rPr>
                        <w:t xml:space="preserve">      </w:t>
                      </w:r>
                      <w:r w:rsidR="000179A1" w:rsidRPr="00106AC9">
                        <w:rPr>
                          <w:sz w:val="16"/>
                          <w:lang w:val="de-DE"/>
                        </w:rPr>
                        <w:t xml:space="preserve">                          +49-172-1522286</w:t>
                      </w:r>
                      <w:r w:rsidR="00F26CFC" w:rsidRPr="00106AC9">
                        <w:rPr>
                          <w:sz w:val="16"/>
                          <w:lang w:val="de-DE"/>
                        </w:rPr>
                        <w:t xml:space="preserve">        </w:t>
                      </w:r>
                      <w:r>
                        <w:rPr>
                          <w:sz w:val="16"/>
                          <w:lang w:val="de-DE"/>
                        </w:rPr>
                        <w:t xml:space="preserve">   </w:t>
                      </w:r>
                      <w:r w:rsidR="00F26CFC" w:rsidRPr="00106AC9">
                        <w:rPr>
                          <w:sz w:val="16"/>
                          <w:lang w:val="de-DE"/>
                        </w:rPr>
                        <w:t xml:space="preserve"> </w:t>
                      </w:r>
                      <w:hyperlink r:id="rId11" w:history="1">
                        <w:r w:rsidR="00F26CFC" w:rsidRPr="00106AC9">
                          <w:rPr>
                            <w:rStyle w:val="Hyperlink"/>
                            <w:sz w:val="16"/>
                            <w:lang w:val="de-DE"/>
                          </w:rPr>
                          <w:t>thetopcoder@gmail.com</w:t>
                        </w:r>
                      </w:hyperlink>
                    </w:p>
                    <w:p w14:paraId="340D9DB3" w14:textId="53337CB6" w:rsidR="00F26CFC" w:rsidRPr="00C07BF1" w:rsidRDefault="000179A1" w:rsidP="00B73AD0">
                      <w:pPr>
                        <w:rPr>
                          <w:sz w:val="16"/>
                          <w:lang w:val="de-DE"/>
                        </w:rPr>
                      </w:pPr>
                      <w:r w:rsidRPr="00106AC9">
                        <w:rPr>
                          <w:sz w:val="16"/>
                          <w:lang w:val="de-DE"/>
                        </w:rPr>
                        <w:t>Berlin</w:t>
                      </w:r>
                      <w:r w:rsidR="00F26CFC" w:rsidRPr="00106AC9">
                        <w:rPr>
                          <w:sz w:val="16"/>
                          <w:lang w:val="de-DE"/>
                        </w:rPr>
                        <w:t xml:space="preserve"> </w:t>
                      </w:r>
                      <w:r w:rsidR="00106AC9" w:rsidRPr="00106AC9">
                        <w:rPr>
                          <w:sz w:val="16"/>
                          <w:lang w:val="de-DE"/>
                        </w:rPr>
                        <w:t>13055</w:t>
                      </w:r>
                      <w:r w:rsidR="00F26CFC" w:rsidRPr="00106AC9">
                        <w:rPr>
                          <w:sz w:val="16"/>
                          <w:lang w:val="de-DE"/>
                        </w:rPr>
                        <w:t xml:space="preserve"> </w:t>
                      </w:r>
                      <w:r w:rsidR="00F617F2" w:rsidRPr="00106AC9">
                        <w:rPr>
                          <w:sz w:val="16"/>
                          <w:lang w:val="de-DE"/>
                        </w:rPr>
                        <w:t>Germany</w:t>
                      </w:r>
                      <w:r w:rsidR="00F26CFC" w:rsidRPr="00106AC9">
                        <w:rPr>
                          <w:sz w:val="16"/>
                          <w:lang w:val="de-DE"/>
                        </w:rPr>
                        <w:t xml:space="preserve">               </w:t>
                      </w:r>
                      <w:r w:rsidRPr="00106AC9">
                        <w:rPr>
                          <w:sz w:val="16"/>
                          <w:lang w:val="de-DE"/>
                        </w:rPr>
                        <w:t xml:space="preserve">                                       </w:t>
                      </w:r>
                      <w:r w:rsidR="009C64EA" w:rsidRPr="00106AC9">
                        <w:rPr>
                          <w:sz w:val="16"/>
                          <w:lang w:val="de-DE"/>
                        </w:rPr>
                        <w:t xml:space="preserve"> </w:t>
                      </w:r>
                      <w:r w:rsidR="00F26CFC" w:rsidRPr="00106AC9">
                        <w:rPr>
                          <w:sz w:val="16"/>
                          <w:lang w:val="de-DE"/>
                        </w:rPr>
                        <w:t xml:space="preserve">    </w:t>
                      </w:r>
                      <w:r w:rsidR="00E32072" w:rsidRPr="00106AC9">
                        <w:rPr>
                          <w:sz w:val="16"/>
                          <w:lang w:val="de-DE"/>
                        </w:rPr>
                        <w:t xml:space="preserve"> </w:t>
                      </w:r>
                      <w:r w:rsidR="00F26CFC" w:rsidRPr="00106AC9">
                        <w:rPr>
                          <w:bCs/>
                          <w:sz w:val="16"/>
                          <w:lang w:val="de-DE"/>
                        </w:rPr>
                        <w:t xml:space="preserve">   </w:t>
                      </w:r>
                      <w:r w:rsidR="00525814" w:rsidRPr="00106AC9">
                        <w:rPr>
                          <w:bCs/>
                          <w:sz w:val="16"/>
                          <w:lang w:val="de-DE"/>
                        </w:rPr>
                        <w:t xml:space="preserve"> </w:t>
                      </w:r>
                      <w:r w:rsidR="00F26CFC" w:rsidRPr="00106AC9">
                        <w:rPr>
                          <w:bCs/>
                          <w:sz w:val="16"/>
                          <w:lang w:val="de-DE"/>
                        </w:rPr>
                        <w:t xml:space="preserve"> </w:t>
                      </w:r>
                      <w:hyperlink r:id="rId12" w:history="1">
                        <w:r w:rsidR="00525814" w:rsidRPr="00C07BF1">
                          <w:rPr>
                            <w:rStyle w:val="Hyperlink"/>
                            <w:sz w:val="16"/>
                            <w:lang w:val="de-DE"/>
                          </w:rPr>
                          <w:t>http://www.thetopcoder.com</w:t>
                        </w:r>
                      </w:hyperlink>
                      <w:r w:rsidR="00F26CFC" w:rsidRPr="00C07BF1">
                        <w:rPr>
                          <w:rStyle w:val="Hyperlink"/>
                          <w:sz w:val="16"/>
                          <w:lang w:val="de-DE"/>
                        </w:rPr>
                        <w:t xml:space="preserve"> </w:t>
                      </w:r>
                      <w:r w:rsidR="00F26CFC" w:rsidRPr="00C07BF1">
                        <w:rPr>
                          <w:sz w:val="16"/>
                          <w:lang w:val="de-DE"/>
                        </w:rPr>
                        <w:t xml:space="preserve"> </w:t>
                      </w:r>
                    </w:p>
                    <w:p w14:paraId="09679DE5" w14:textId="77777777" w:rsidR="00F26CFC" w:rsidRPr="00C07BF1" w:rsidRDefault="00F26CFC" w:rsidP="00B73AD0">
                      <w:pPr>
                        <w:rPr>
                          <w:sz w:val="16"/>
                          <w:lang w:val="de-DE"/>
                        </w:rPr>
                      </w:pPr>
                      <w:r w:rsidRPr="00C07BF1">
                        <w:rPr>
                          <w:sz w:val="16"/>
                          <w:lang w:val="de-DE"/>
                        </w:rPr>
                        <w:t xml:space="preserve">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477523">
        <w:rPr>
          <w:rFonts w:ascii="Times New Roman" w:eastAsia="Batang" w:hAnsi="Times New Roman"/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1D4A50A" wp14:editId="25CC2B61">
                <wp:simplePos x="0" y="0"/>
                <wp:positionH relativeFrom="column">
                  <wp:posOffset>-542925</wp:posOffset>
                </wp:positionH>
                <wp:positionV relativeFrom="paragraph">
                  <wp:posOffset>25400</wp:posOffset>
                </wp:positionV>
                <wp:extent cx="6553200" cy="635"/>
                <wp:effectExtent l="0" t="0" r="19050" b="37465"/>
                <wp:wrapNone/>
                <wp:docPr id="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5532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-42.75pt;margin-top:2pt;width:516pt;height:.05p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"/>
            </w:pict>
          </mc:Fallback>
        </mc:AlternateContent>
      </w:r>
      <w:r>
        <w:rPr>
          <w:noProof/>
          <w:lang w:val="en-GB" w:eastAsia="en-GB"/>
        </w:rPr>
        <w:drawing>
          <wp:inline distT="0" distB="0" distL="0" distR="0" wp14:anchorId="625E33D0" wp14:editId="1D1DA8DD">
            <wp:extent cx="382134" cy="427990"/>
            <wp:effectExtent l="0" t="0" r="0" b="0"/>
            <wp:docPr id="3" name="Picture 3" descr="C:\Users\ozgursa\Desktop\Scrum\psm1-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zgursa\Desktop\Scrum\psm1-lar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34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766" w:type="pct"/>
        <w:jc w:val="center"/>
        <w:tblLook w:val="0000" w:firstRow="0" w:lastRow="0" w:firstColumn="0" w:lastColumn="0" w:noHBand="0" w:noVBand="0"/>
      </w:tblPr>
      <w:tblGrid>
        <w:gridCol w:w="10732"/>
      </w:tblGrid>
      <w:tr w:rsidR="00E72210" w:rsidRPr="00F667DB" w14:paraId="3372902E" w14:textId="77777777" w:rsidTr="00DF1A71">
        <w:trPr>
          <w:trHeight w:val="9438"/>
          <w:jc w:val="center"/>
        </w:trPr>
        <w:tc>
          <w:tcPr>
            <w:tcW w:w="5000" w:type="pct"/>
            <w:vAlign w:val="center"/>
          </w:tcPr>
          <w:p w14:paraId="4AF3C11F" w14:textId="7EC6E101" w:rsidR="0032681F" w:rsidRDefault="0032681F" w:rsidP="0032681F">
            <w:pPr>
              <w:rPr>
                <w:rFonts w:ascii="Times New Roman" w:hAnsi="Times New Roman"/>
              </w:rPr>
            </w:pPr>
            <w:r>
              <w:rPr>
                <w:rFonts w:ascii="Helvetica Neue" w:hAnsi="Helvetica Neue"/>
                <w:shd w:val="clear" w:color="auto" w:fill="FFFFFF"/>
              </w:rPr>
              <w:t>I am a software engineering manager with a proven track of design, architect and development of cloud based scalable applications, payment systems, mobile apps and ecommerce solutions:</w:t>
            </w:r>
            <w:r>
              <w:rPr>
                <w:rStyle w:val="apple-converted-space"/>
                <w:rFonts w:ascii="Helvetica Neue" w:hAnsi="Helvetica Neue"/>
                <w:shd w:val="clear" w:color="auto" w:fill="FFFFFF"/>
              </w:rPr>
              <w:t> </w:t>
            </w:r>
            <w:r>
              <w:rPr>
                <w:rFonts w:ascii="Helvetica Neue" w:hAnsi="Helvetica Neue"/>
              </w:rPr>
              <w:br/>
            </w:r>
            <w:r>
              <w:rPr>
                <w:rFonts w:ascii="Helvetica Neue" w:hAnsi="Helvetica Neue"/>
                <w:shd w:val="clear" w:color="auto" w:fill="FFFFFF"/>
              </w:rPr>
              <w:t>• PhD Degree in Computer Science</w:t>
            </w:r>
            <w:r>
              <w:rPr>
                <w:rFonts w:ascii="Helvetica Neue" w:hAnsi="Helvetica Neue"/>
              </w:rPr>
              <w:br/>
            </w:r>
            <w:r>
              <w:rPr>
                <w:rFonts w:ascii="Helvetica Neue" w:hAnsi="Helvetica Neue"/>
                <w:shd w:val="clear" w:color="auto" w:fill="FFFFFF"/>
              </w:rPr>
              <w:t>• Multiple years of experience in leading &gt;=4 teams of highly skilled engineers</w:t>
            </w:r>
            <w:r>
              <w:rPr>
                <w:rFonts w:ascii="Helvetica Neue" w:hAnsi="Helvetica Neue"/>
              </w:rPr>
              <w:br/>
            </w:r>
            <w:r>
              <w:rPr>
                <w:rFonts w:ascii="Helvetica Neue" w:hAnsi="Helvetica Neue"/>
                <w:shd w:val="clear" w:color="auto" w:fill="FFFFFF"/>
              </w:rPr>
              <w:t>• Expertise gained at Amazon.com, world's largest online retailer, in building high-volume customer/seller facing systems with high availability</w:t>
            </w:r>
            <w:r>
              <w:rPr>
                <w:rFonts w:ascii="Helvetica Neue" w:hAnsi="Helvetica Neue"/>
              </w:rPr>
              <w:br/>
            </w:r>
            <w:r>
              <w:rPr>
                <w:rFonts w:ascii="Helvetica Neue" w:hAnsi="Helvetica Neue"/>
                <w:shd w:val="clear" w:color="auto" w:fill="FFFFFF"/>
              </w:rPr>
              <w:t>• Experience in payment systems software development at three leading companies of the sector in Europe: Zalando Payments, Garanti Payment Systems and Yapi Kredi Credit Cards Division</w:t>
            </w:r>
            <w:r>
              <w:rPr>
                <w:rFonts w:ascii="Helvetica Neue" w:hAnsi="Helvetica Neue"/>
              </w:rPr>
              <w:br/>
            </w:r>
            <w:r>
              <w:rPr>
                <w:rFonts w:ascii="Helvetica Neue" w:hAnsi="Helvetica Neue"/>
                <w:shd w:val="clear" w:color="auto" w:fill="FFFFFF"/>
              </w:rPr>
              <w:t xml:space="preserve">• Specialization in agile project development </w:t>
            </w:r>
            <w:r w:rsidR="00C07BF1">
              <w:rPr>
                <w:rFonts w:ascii="Helvetica Neue" w:hAnsi="Helvetica Neue"/>
                <w:shd w:val="clear" w:color="auto" w:fill="FFFFFF"/>
              </w:rPr>
              <w:t xml:space="preserve">(PSM I) </w:t>
            </w:r>
            <w:bookmarkStart w:id="0" w:name="_GoBack"/>
            <w:bookmarkEnd w:id="0"/>
            <w:r>
              <w:rPr>
                <w:rFonts w:ascii="Helvetica Neue" w:hAnsi="Helvetica Neue"/>
                <w:shd w:val="clear" w:color="auto" w:fill="FFFFFF"/>
              </w:rPr>
              <w:t>of e-commerce and payment systems</w:t>
            </w:r>
          </w:p>
          <w:p w14:paraId="7C46F7FF" w14:textId="77777777" w:rsidR="00DF7437" w:rsidRPr="00DD2FDC" w:rsidRDefault="00DF7437" w:rsidP="00DF1A71">
            <w:pPr>
              <w:pStyle w:val="Achievement"/>
              <w:numPr>
                <w:ilvl w:val="0"/>
                <w:numId w:val="0"/>
              </w:numPr>
              <w:spacing w:after="0" w:line="240" w:lineRule="auto"/>
              <w:ind w:left="245" w:hanging="245"/>
              <w:jc w:val="left"/>
              <w:rPr>
                <w:rFonts w:ascii="Times New Roman" w:eastAsia="Batang" w:hAnsi="Times New Roman"/>
                <w:sz w:val="16"/>
                <w:szCs w:val="16"/>
              </w:rPr>
            </w:pPr>
          </w:p>
          <w:p w14:paraId="49A4F12A" w14:textId="77777777" w:rsidR="00F9344C" w:rsidRDefault="00B73AD0" w:rsidP="00DF1A71">
            <w:pPr>
              <w:rPr>
                <w:rFonts w:ascii="Times New Roman" w:eastAsia="Batang" w:hAnsi="Times New Roman"/>
                <w:b/>
              </w:rPr>
            </w:pPr>
            <w:r>
              <w:rPr>
                <w:rFonts w:ascii="Times New Roman" w:eastAsia="Batang" w:hAnsi="Times New Roman"/>
                <w:b/>
              </w:rPr>
              <w:t>EMPLOYMENT</w:t>
            </w:r>
            <w:r w:rsidR="00200A7D">
              <w:rPr>
                <w:rFonts w:ascii="Times New Roman" w:eastAsia="Batang" w:hAnsi="Times New Roman"/>
                <w:b/>
              </w:rPr>
              <w:t xml:space="preserve"> </w:t>
            </w:r>
            <w:r w:rsidR="00200A7D" w:rsidRPr="00857631">
              <w:rPr>
                <w:rFonts w:ascii="Times New Roman" w:eastAsia="Batang" w:hAnsi="Times New Roman"/>
                <w:b/>
              </w:rPr>
              <w:t>EXPERIENCE</w:t>
            </w:r>
          </w:p>
          <w:p w14:paraId="7D26C73D" w14:textId="1E6B999A" w:rsidR="00166BAB" w:rsidRPr="00DF3B32" w:rsidRDefault="00166BAB" w:rsidP="00166BAB">
            <w:pPr>
              <w:rPr>
                <w:rFonts w:ascii="Times New Roman" w:eastAsia="Batang" w:hAnsi="Times New Roman"/>
              </w:rPr>
            </w:pPr>
            <w:r>
              <w:rPr>
                <w:rFonts w:ascii="Times New Roman" w:eastAsia="Batang" w:hAnsi="Times New Roman"/>
                <w:b/>
              </w:rPr>
              <w:t>Zalando</w:t>
            </w:r>
            <w:r w:rsidR="00124A04">
              <w:rPr>
                <w:rFonts w:ascii="Times New Roman" w:eastAsia="Batang" w:hAnsi="Times New Roman"/>
                <w:b/>
              </w:rPr>
              <w:t xml:space="preserve">, </w:t>
            </w:r>
            <w:r>
              <w:rPr>
                <w:rFonts w:ascii="Times New Roman" w:eastAsia="Batang" w:hAnsi="Times New Roman"/>
                <w:i/>
              </w:rPr>
              <w:t xml:space="preserve">Engineering Lead, </w:t>
            </w:r>
            <w:r>
              <w:rPr>
                <w:rFonts w:ascii="Times New Roman" w:hAnsi="Times New Roman"/>
                <w:bCs/>
                <w:i/>
              </w:rPr>
              <w:t>Payments</w:t>
            </w:r>
            <w:r>
              <w:rPr>
                <w:rFonts w:ascii="Times New Roman" w:eastAsia="Batang" w:hAnsi="Times New Roman"/>
              </w:rPr>
              <w:t xml:space="preserve">                                                                                                       </w:t>
            </w:r>
            <w:r w:rsidR="000B5B32">
              <w:rPr>
                <w:rFonts w:ascii="Times New Roman" w:eastAsia="Batang" w:hAnsi="Times New Roman"/>
              </w:rPr>
              <w:t xml:space="preserve">    </w:t>
            </w:r>
            <w:r>
              <w:rPr>
                <w:rFonts w:ascii="Times New Roman" w:eastAsia="Batang" w:hAnsi="Times New Roman"/>
              </w:rPr>
              <w:t>(</w:t>
            </w:r>
            <w:r>
              <w:rPr>
                <w:rFonts w:ascii="Times New Roman" w:eastAsia="Batang" w:hAnsi="Times New Roman"/>
                <w:i/>
              </w:rPr>
              <w:t>Feb 2018-)</w:t>
            </w:r>
            <w:r>
              <w:rPr>
                <w:rFonts w:ascii="Times New Roman" w:eastAsia="Batang" w:hAnsi="Times New Roman"/>
              </w:rPr>
              <w:t xml:space="preserve"> </w:t>
            </w:r>
          </w:p>
          <w:p w14:paraId="2EA2EDF5" w14:textId="513B04B0" w:rsidR="008003ED" w:rsidRPr="008003ED" w:rsidRDefault="008003ED" w:rsidP="008003ED">
            <w:pPr>
              <w:numPr>
                <w:ilvl w:val="0"/>
                <w:numId w:val="9"/>
              </w:numPr>
              <w:rPr>
                <w:rFonts w:ascii="Times New Roman" w:hAnsi="Times New Roman"/>
                <w:color w:val="262626"/>
              </w:rPr>
            </w:pPr>
            <w:r w:rsidRPr="008003ED">
              <w:rPr>
                <w:rFonts w:ascii="Times New Roman" w:hAnsi="Times New Roman"/>
                <w:color w:val="262626"/>
              </w:rPr>
              <w:t>Software Engineering Manager for 4 agile teams in Revenue Management consisting of 23 top-notch engineers. We design and deliver high performance, scalable, AWS cloud-based systems to decode payments to fit everyone and provide unique payment solutions to our customers.</w:t>
            </w:r>
          </w:p>
          <w:p w14:paraId="2B387693" w14:textId="77777777" w:rsidR="008003ED" w:rsidRPr="008003ED" w:rsidRDefault="008003ED" w:rsidP="008003ED">
            <w:pPr>
              <w:numPr>
                <w:ilvl w:val="0"/>
                <w:numId w:val="9"/>
              </w:numPr>
              <w:rPr>
                <w:rFonts w:ascii="Times New Roman" w:hAnsi="Times New Roman"/>
                <w:color w:val="262626"/>
              </w:rPr>
            </w:pPr>
            <w:r w:rsidRPr="008003ED">
              <w:rPr>
                <w:rFonts w:ascii="Times New Roman" w:hAnsi="Times New Roman"/>
                <w:color w:val="262626"/>
              </w:rPr>
              <w:t>Attract, retain and develop talent to build and grow engineering teams</w:t>
            </w:r>
          </w:p>
          <w:p w14:paraId="29A797BA" w14:textId="77777777" w:rsidR="000F0125" w:rsidRPr="000F0125" w:rsidRDefault="000F0125" w:rsidP="000F0125">
            <w:pPr>
              <w:numPr>
                <w:ilvl w:val="0"/>
                <w:numId w:val="9"/>
              </w:numPr>
              <w:rPr>
                <w:rFonts w:ascii="Times New Roman" w:hAnsi="Times New Roman"/>
                <w:color w:val="262626"/>
              </w:rPr>
            </w:pPr>
            <w:r w:rsidRPr="000F0125">
              <w:rPr>
                <w:rFonts w:ascii="Times New Roman" w:hAnsi="Times New Roman"/>
                <w:color w:val="262626"/>
              </w:rPr>
              <w:t>Facilitate collaboration, communication and decision-making between agile engineering teams and stakeholders</w:t>
            </w:r>
          </w:p>
          <w:p w14:paraId="00F0C933" w14:textId="3F1D4164" w:rsidR="000F0125" w:rsidRPr="000F0125" w:rsidRDefault="000F0125" w:rsidP="000F0125">
            <w:pPr>
              <w:numPr>
                <w:ilvl w:val="0"/>
                <w:numId w:val="9"/>
              </w:numPr>
              <w:rPr>
                <w:rFonts w:ascii="Times New Roman" w:hAnsi="Times New Roman"/>
                <w:color w:val="262626"/>
              </w:rPr>
            </w:pPr>
            <w:r w:rsidRPr="000F0125">
              <w:rPr>
                <w:rFonts w:ascii="Times New Roman" w:hAnsi="Times New Roman"/>
                <w:color w:val="262626"/>
              </w:rPr>
              <w:t>Set standards and technical direction, coaching and ongoing leadership for the teams to drive the core of Zalando payments</w:t>
            </w:r>
          </w:p>
          <w:p w14:paraId="50BED3F7" w14:textId="46F6465F" w:rsidR="00E05A7E" w:rsidRPr="000F0125" w:rsidRDefault="000F0125" w:rsidP="00166BAB">
            <w:pPr>
              <w:numPr>
                <w:ilvl w:val="0"/>
                <w:numId w:val="9"/>
              </w:numPr>
              <w:rPr>
                <w:rFonts w:ascii="Times New Roman" w:hAnsi="Times New Roman"/>
                <w:color w:val="262626"/>
              </w:rPr>
            </w:pPr>
            <w:r w:rsidRPr="000F0125">
              <w:rPr>
                <w:rFonts w:ascii="Times New Roman" w:hAnsi="Times New Roman"/>
                <w:color w:val="262626"/>
              </w:rPr>
              <w:t>Develop and execute the mid &amp; long-term technical vision and architecture</w:t>
            </w:r>
          </w:p>
          <w:p w14:paraId="1A0EFE61" w14:textId="77777777" w:rsidR="00535B13" w:rsidRPr="00143B05" w:rsidRDefault="00535B13" w:rsidP="00535B13">
            <w:pPr>
              <w:ind w:left="720"/>
              <w:rPr>
                <w:rFonts w:ascii="Times New Roman" w:eastAsia="Batang" w:hAnsi="Times New Roman"/>
                <w:b/>
              </w:rPr>
            </w:pPr>
          </w:p>
          <w:p w14:paraId="257511A1" w14:textId="77777777" w:rsidR="00AA6D8A" w:rsidRPr="00DF3B32" w:rsidRDefault="00AA6D8A" w:rsidP="00AA6D8A">
            <w:pPr>
              <w:rPr>
                <w:rFonts w:ascii="Times New Roman" w:eastAsia="Batang" w:hAnsi="Times New Roman"/>
              </w:rPr>
            </w:pPr>
            <w:r>
              <w:rPr>
                <w:rFonts w:ascii="Times New Roman" w:eastAsia="Batang" w:hAnsi="Times New Roman"/>
                <w:b/>
              </w:rPr>
              <w:t xml:space="preserve">Garanti Technology,  </w:t>
            </w:r>
            <w:r>
              <w:rPr>
                <w:rFonts w:ascii="Times New Roman" w:eastAsia="Batang" w:hAnsi="Times New Roman"/>
                <w:i/>
              </w:rPr>
              <w:t xml:space="preserve">Software Development Manager, </w:t>
            </w:r>
            <w:r w:rsidR="00292AD8">
              <w:rPr>
                <w:rFonts w:ascii="Times New Roman" w:hAnsi="Times New Roman"/>
                <w:bCs/>
                <w:i/>
              </w:rPr>
              <w:t>Mobile Payments</w:t>
            </w:r>
            <w:r>
              <w:rPr>
                <w:rFonts w:ascii="Times New Roman" w:eastAsia="Batang" w:hAnsi="Times New Roman"/>
              </w:rPr>
              <w:t xml:space="preserve">   </w:t>
            </w:r>
            <w:r w:rsidR="00DF2DED">
              <w:rPr>
                <w:rFonts w:ascii="Times New Roman" w:eastAsia="Batang" w:hAnsi="Times New Roman"/>
              </w:rPr>
              <w:t xml:space="preserve">                              </w:t>
            </w:r>
            <w:r w:rsidR="00124A04">
              <w:rPr>
                <w:rFonts w:ascii="Times New Roman" w:eastAsia="Batang" w:hAnsi="Times New Roman"/>
              </w:rPr>
              <w:t xml:space="preserve">                   </w:t>
            </w:r>
            <w:r w:rsidR="00DF2DED">
              <w:rPr>
                <w:rFonts w:ascii="Times New Roman" w:eastAsia="Batang" w:hAnsi="Times New Roman"/>
              </w:rPr>
              <w:t xml:space="preserve"> </w:t>
            </w:r>
            <w:r>
              <w:rPr>
                <w:rFonts w:ascii="Times New Roman" w:eastAsia="Batang" w:hAnsi="Times New Roman"/>
              </w:rPr>
              <w:t>(</w:t>
            </w:r>
            <w:r>
              <w:rPr>
                <w:rFonts w:ascii="Times New Roman" w:eastAsia="Batang" w:hAnsi="Times New Roman"/>
                <w:i/>
              </w:rPr>
              <w:t>May 2016</w:t>
            </w:r>
            <w:r w:rsidRPr="008A653B">
              <w:rPr>
                <w:rFonts w:ascii="Times New Roman" w:eastAsia="Batang" w:hAnsi="Times New Roman"/>
                <w:i/>
              </w:rPr>
              <w:t>-</w:t>
            </w:r>
            <w:r w:rsidR="00124A04">
              <w:rPr>
                <w:rFonts w:ascii="Times New Roman" w:eastAsia="Batang" w:hAnsi="Times New Roman"/>
                <w:i/>
              </w:rPr>
              <w:t>Jan2018</w:t>
            </w:r>
            <w:r>
              <w:rPr>
                <w:rFonts w:ascii="Times New Roman" w:eastAsia="Batang" w:hAnsi="Times New Roman"/>
                <w:i/>
              </w:rPr>
              <w:t>)</w:t>
            </w:r>
            <w:r>
              <w:rPr>
                <w:rFonts w:ascii="Times New Roman" w:eastAsia="Batang" w:hAnsi="Times New Roman"/>
              </w:rPr>
              <w:t xml:space="preserve"> </w:t>
            </w:r>
          </w:p>
          <w:p w14:paraId="17321AAB" w14:textId="77777777" w:rsidR="00143B05" w:rsidRPr="00143B05" w:rsidRDefault="00143B05" w:rsidP="00C60714">
            <w:pPr>
              <w:numPr>
                <w:ilvl w:val="0"/>
                <w:numId w:val="9"/>
              </w:numPr>
              <w:rPr>
                <w:rFonts w:ascii="Times New Roman" w:eastAsia="Batang" w:hAnsi="Times New Roman"/>
                <w:b/>
              </w:rPr>
            </w:pPr>
            <w:r>
              <w:rPr>
                <w:rFonts w:ascii="Times New Roman" w:hAnsi="Times New Roman"/>
                <w:color w:val="262626"/>
              </w:rPr>
              <w:t>Re</w:t>
            </w:r>
            <w:r w:rsidRPr="002A769A">
              <w:rPr>
                <w:rFonts w:ascii="Times New Roman" w:hAnsi="Times New Roman"/>
                <w:color w:val="262626"/>
              </w:rPr>
              <w:t>sponsibl</w:t>
            </w:r>
            <w:r w:rsidR="00376CA6">
              <w:rPr>
                <w:rFonts w:ascii="Times New Roman" w:hAnsi="Times New Roman"/>
                <w:color w:val="262626"/>
              </w:rPr>
              <w:t>e for leading a great team of 13</w:t>
            </w:r>
            <w:r w:rsidRPr="002A769A">
              <w:rPr>
                <w:rFonts w:ascii="Times New Roman" w:hAnsi="Times New Roman"/>
                <w:color w:val="262626"/>
              </w:rPr>
              <w:t xml:space="preserve"> engineers who have delivered and maintain a wide range of large scale applications. We own the flag carrier and innovate products of Garanti Payment </w:t>
            </w:r>
            <w:r w:rsidR="006E71E4">
              <w:rPr>
                <w:rFonts w:ascii="Times New Roman" w:hAnsi="Times New Roman"/>
                <w:color w:val="262626"/>
              </w:rPr>
              <w:t>S</w:t>
            </w:r>
            <w:r w:rsidRPr="002A769A">
              <w:rPr>
                <w:rFonts w:ascii="Times New Roman" w:hAnsi="Times New Roman"/>
                <w:color w:val="262626"/>
              </w:rPr>
              <w:t>ystems from mobile applications (BonusFlas ~3MM downloads) to Trusted Services Manager (TSM), and market leading e-commerce products such as Virtual POS and 3dSecure</w:t>
            </w:r>
          </w:p>
          <w:p w14:paraId="7835C90A" w14:textId="77777777" w:rsidR="00C60714" w:rsidRPr="00C60714" w:rsidRDefault="00C60714" w:rsidP="00C60714">
            <w:pPr>
              <w:numPr>
                <w:ilvl w:val="0"/>
                <w:numId w:val="9"/>
              </w:numPr>
              <w:rPr>
                <w:rFonts w:ascii="Times New Roman" w:eastAsia="Batang" w:hAnsi="Times New Roman"/>
                <w:b/>
              </w:rPr>
            </w:pPr>
            <w:r w:rsidRPr="002A769A">
              <w:rPr>
                <w:rFonts w:ascii="Times New Roman" w:hAnsi="Times New Roman"/>
                <w:color w:val="262626"/>
              </w:rPr>
              <w:t>Coordinate the software development life cycle of new systems and features </w:t>
            </w:r>
          </w:p>
          <w:p w14:paraId="426E8A4E" w14:textId="77777777" w:rsidR="00C60714" w:rsidRPr="00C60714" w:rsidRDefault="00C60714" w:rsidP="00C60714">
            <w:pPr>
              <w:numPr>
                <w:ilvl w:val="0"/>
                <w:numId w:val="9"/>
              </w:numPr>
              <w:rPr>
                <w:rFonts w:ascii="Times New Roman" w:eastAsia="Batang" w:hAnsi="Times New Roman"/>
                <w:b/>
              </w:rPr>
            </w:pPr>
            <w:r w:rsidRPr="002A769A">
              <w:rPr>
                <w:rFonts w:ascii="Times New Roman" w:hAnsi="Times New Roman"/>
                <w:color w:val="262626"/>
              </w:rPr>
              <w:t>Recruit, manage and motivate the best and brightest </w:t>
            </w:r>
          </w:p>
          <w:p w14:paraId="25BCADFA" w14:textId="77777777" w:rsidR="00D217A8" w:rsidRPr="00D217A8" w:rsidRDefault="00C60714" w:rsidP="00C60714">
            <w:pPr>
              <w:numPr>
                <w:ilvl w:val="0"/>
                <w:numId w:val="9"/>
              </w:numPr>
              <w:rPr>
                <w:rFonts w:ascii="Times New Roman" w:eastAsia="Batang" w:hAnsi="Times New Roman"/>
                <w:b/>
              </w:rPr>
            </w:pPr>
            <w:r w:rsidRPr="002A769A">
              <w:rPr>
                <w:rFonts w:ascii="Times New Roman" w:hAnsi="Times New Roman"/>
                <w:color w:val="262626"/>
              </w:rPr>
              <w:t>Project management for keeping development in</w:t>
            </w:r>
            <w:r w:rsidR="006E3830">
              <w:rPr>
                <w:rFonts w:ascii="Times New Roman" w:hAnsi="Times New Roman"/>
                <w:color w:val="262626"/>
              </w:rPr>
              <w:t xml:space="preserve"> </w:t>
            </w:r>
            <w:r w:rsidRPr="002A769A">
              <w:rPr>
                <w:rFonts w:ascii="Times New Roman" w:hAnsi="Times New Roman"/>
                <w:color w:val="262626"/>
              </w:rPr>
              <w:t>line with Banking Regulation and Supervision Agency (BRSA) and BBVA governance</w:t>
            </w:r>
            <w:r w:rsidR="00F5667D">
              <w:rPr>
                <w:rFonts w:ascii="Times New Roman" w:hAnsi="Times New Roman"/>
                <w:color w:val="262626"/>
              </w:rPr>
              <w:t xml:space="preserve">. </w:t>
            </w:r>
          </w:p>
          <w:p w14:paraId="526B08EA" w14:textId="77777777" w:rsidR="00C60714" w:rsidRPr="00C60714" w:rsidRDefault="00F5667D" w:rsidP="00C60714">
            <w:pPr>
              <w:numPr>
                <w:ilvl w:val="0"/>
                <w:numId w:val="9"/>
              </w:numPr>
              <w:rPr>
                <w:rFonts w:ascii="Times New Roman" w:eastAsia="Batang" w:hAnsi="Times New Roman"/>
                <w:b/>
              </w:rPr>
            </w:pPr>
            <w:r w:rsidRPr="002A769A">
              <w:rPr>
                <w:rFonts w:ascii="Times New Roman" w:hAnsi="Times New Roman"/>
                <w:color w:val="262626"/>
              </w:rPr>
              <w:t>Standardize procedures for keeping our multimillion txn/day systems up and running 7x24</w:t>
            </w:r>
          </w:p>
          <w:p w14:paraId="6F41E294" w14:textId="77777777" w:rsidR="00C60714" w:rsidRPr="00C60714" w:rsidRDefault="00C60714" w:rsidP="00C60714">
            <w:pPr>
              <w:numPr>
                <w:ilvl w:val="0"/>
                <w:numId w:val="9"/>
              </w:numPr>
              <w:rPr>
                <w:rFonts w:ascii="Times New Roman" w:eastAsia="Batang" w:hAnsi="Times New Roman"/>
                <w:b/>
              </w:rPr>
            </w:pPr>
            <w:r w:rsidRPr="002A769A">
              <w:rPr>
                <w:rFonts w:ascii="Times New Roman" w:hAnsi="Times New Roman"/>
                <w:color w:val="262626"/>
              </w:rPr>
              <w:t>Lead R&amp;D efforts to innovate, design and develop new technology based products and POC prototypes</w:t>
            </w:r>
          </w:p>
          <w:p w14:paraId="4D9E4558" w14:textId="77777777" w:rsidR="00C60714" w:rsidRPr="006C60AD" w:rsidRDefault="00F5667D" w:rsidP="00C60714">
            <w:pPr>
              <w:numPr>
                <w:ilvl w:val="0"/>
                <w:numId w:val="9"/>
              </w:numPr>
              <w:rPr>
                <w:rFonts w:ascii="Times New Roman" w:eastAsia="Batang" w:hAnsi="Times New Roman"/>
                <w:b/>
                <w:i/>
              </w:rPr>
            </w:pPr>
            <w:r w:rsidRPr="006C60AD">
              <w:rPr>
                <w:rFonts w:ascii="Times New Roman" w:eastAsia="Batang" w:hAnsi="Times New Roman"/>
                <w:b/>
                <w:i/>
              </w:rPr>
              <w:t>BBVA Open Talent Ideas Winner Team over 300 submissions and 10 elimination phases</w:t>
            </w:r>
          </w:p>
          <w:p w14:paraId="4BD72B4B" w14:textId="77777777" w:rsidR="00C60714" w:rsidRDefault="00C60714" w:rsidP="00DF1A71">
            <w:pPr>
              <w:rPr>
                <w:rFonts w:ascii="Times New Roman" w:eastAsia="Batang" w:hAnsi="Times New Roman"/>
                <w:b/>
              </w:rPr>
            </w:pPr>
          </w:p>
          <w:p w14:paraId="18A4AC6C" w14:textId="77777777" w:rsidR="00F4489C" w:rsidRPr="00DF3B32" w:rsidRDefault="00F4489C" w:rsidP="00DF1A71">
            <w:pPr>
              <w:rPr>
                <w:rFonts w:ascii="Times New Roman" w:eastAsia="Batang" w:hAnsi="Times New Roman"/>
              </w:rPr>
            </w:pPr>
            <w:r>
              <w:rPr>
                <w:rFonts w:ascii="Times New Roman" w:eastAsia="Batang" w:hAnsi="Times New Roman"/>
                <w:b/>
              </w:rPr>
              <w:t xml:space="preserve">Garanti Technology, </w:t>
            </w:r>
            <w:r w:rsidR="004D1EFB">
              <w:rPr>
                <w:rFonts w:ascii="Times New Roman" w:eastAsia="Batang" w:hAnsi="Times New Roman"/>
                <w:b/>
              </w:rPr>
              <w:t xml:space="preserve"> </w:t>
            </w:r>
            <w:r>
              <w:rPr>
                <w:rFonts w:ascii="Times New Roman" w:eastAsia="Batang" w:hAnsi="Times New Roman"/>
                <w:i/>
              </w:rPr>
              <w:t>Senior Specialist</w:t>
            </w:r>
            <w:r w:rsidR="00AC6E79">
              <w:rPr>
                <w:rFonts w:ascii="Times New Roman" w:eastAsia="Batang" w:hAnsi="Times New Roman"/>
                <w:i/>
              </w:rPr>
              <w:t xml:space="preserve">, </w:t>
            </w:r>
            <w:r w:rsidR="00AC6E79" w:rsidRPr="00022A3B">
              <w:rPr>
                <w:rFonts w:ascii="Times New Roman" w:hAnsi="Times New Roman"/>
                <w:bCs/>
                <w:i/>
              </w:rPr>
              <w:t>Payment Systems Software Development</w:t>
            </w:r>
            <w:r w:rsidR="00904585">
              <w:rPr>
                <w:rFonts w:ascii="Times New Roman" w:eastAsia="Batang" w:hAnsi="Times New Roman"/>
              </w:rPr>
              <w:t xml:space="preserve">     </w:t>
            </w:r>
            <w:r w:rsidR="00B549D1">
              <w:rPr>
                <w:rFonts w:ascii="Times New Roman" w:eastAsia="Batang" w:hAnsi="Times New Roman"/>
              </w:rPr>
              <w:t xml:space="preserve">    </w:t>
            </w:r>
            <w:r w:rsidR="00DF2DED">
              <w:rPr>
                <w:rFonts w:ascii="Times New Roman" w:eastAsia="Batang" w:hAnsi="Times New Roman"/>
              </w:rPr>
              <w:t xml:space="preserve">                           </w:t>
            </w:r>
            <w:r w:rsidR="004C2AE2">
              <w:rPr>
                <w:rFonts w:ascii="Times New Roman" w:eastAsia="Batang" w:hAnsi="Times New Roman"/>
              </w:rPr>
              <w:t xml:space="preserve"> </w:t>
            </w:r>
            <w:r w:rsidR="00AC6E79">
              <w:rPr>
                <w:rFonts w:ascii="Times New Roman" w:eastAsia="Batang" w:hAnsi="Times New Roman"/>
              </w:rPr>
              <w:t>(</w:t>
            </w:r>
            <w:r w:rsidR="00904585">
              <w:rPr>
                <w:rFonts w:ascii="Times New Roman" w:eastAsia="Batang" w:hAnsi="Times New Roman"/>
                <w:i/>
              </w:rPr>
              <w:t>June 2011</w:t>
            </w:r>
            <w:r w:rsidRPr="008A653B">
              <w:rPr>
                <w:rFonts w:ascii="Times New Roman" w:eastAsia="Batang" w:hAnsi="Times New Roman"/>
                <w:i/>
              </w:rPr>
              <w:t>-</w:t>
            </w:r>
            <w:r>
              <w:rPr>
                <w:rFonts w:ascii="Times New Roman" w:eastAsia="Batang" w:hAnsi="Times New Roman"/>
              </w:rPr>
              <w:t xml:space="preserve"> </w:t>
            </w:r>
            <w:r w:rsidR="00AA6D8A">
              <w:rPr>
                <w:rFonts w:ascii="Times New Roman" w:eastAsia="Batang" w:hAnsi="Times New Roman"/>
                <w:i/>
              </w:rPr>
              <w:t>April 2016</w:t>
            </w:r>
            <w:r>
              <w:rPr>
                <w:rFonts w:ascii="Times New Roman" w:eastAsia="Batang" w:hAnsi="Times New Roman"/>
              </w:rPr>
              <w:t>)</w:t>
            </w:r>
            <w:r w:rsidR="00904585">
              <w:rPr>
                <w:rFonts w:ascii="Times New Roman" w:eastAsia="Batang" w:hAnsi="Times New Roman"/>
              </w:rPr>
              <w:t xml:space="preserve"> </w:t>
            </w:r>
          </w:p>
          <w:p w14:paraId="00776C5A" w14:textId="77777777" w:rsidR="00AC6E79" w:rsidRPr="00AC6E79" w:rsidRDefault="00AC6E79" w:rsidP="00DF1A71">
            <w:pPr>
              <w:numPr>
                <w:ilvl w:val="0"/>
                <w:numId w:val="9"/>
              </w:numPr>
              <w:rPr>
                <w:rFonts w:ascii="Times New Roman" w:eastAsia="Batang" w:hAnsi="Times New Roman"/>
                <w:b/>
              </w:rPr>
            </w:pPr>
            <w:r w:rsidRPr="00AC6E79">
              <w:rPr>
                <w:rFonts w:ascii="Times New Roman" w:hAnsi="Times New Roman"/>
                <w:color w:val="262626"/>
              </w:rPr>
              <w:t xml:space="preserve">Lead for BBVA Virtual POS, </w:t>
            </w:r>
            <w:r w:rsidR="00C15968">
              <w:rPr>
                <w:rFonts w:ascii="Times New Roman" w:hAnsi="Times New Roman"/>
                <w:color w:val="262626"/>
              </w:rPr>
              <w:t xml:space="preserve">Garanti Virtual POS, </w:t>
            </w:r>
            <w:r w:rsidRPr="00AC6E79">
              <w:rPr>
                <w:rFonts w:ascii="Times New Roman" w:hAnsi="Times New Roman"/>
                <w:color w:val="262626"/>
              </w:rPr>
              <w:t>Abacus POS Stock Tracking Sy</w:t>
            </w:r>
            <w:r w:rsidR="00397689">
              <w:rPr>
                <w:rFonts w:ascii="Times New Roman" w:hAnsi="Times New Roman"/>
                <w:color w:val="262626"/>
              </w:rPr>
              <w:t>stem and</w:t>
            </w:r>
            <w:r w:rsidRPr="00AC6E79">
              <w:rPr>
                <w:rFonts w:ascii="Times New Roman" w:hAnsi="Times New Roman"/>
                <w:color w:val="262626"/>
              </w:rPr>
              <w:t xml:space="preserve"> Garanti Collection System</w:t>
            </w:r>
            <w:r>
              <w:rPr>
                <w:rFonts w:ascii="Times New Roman" w:hAnsi="Times New Roman"/>
                <w:color w:val="262626"/>
              </w:rPr>
              <w:t xml:space="preserve"> </w:t>
            </w:r>
            <w:r w:rsidRPr="00AC6E79">
              <w:rPr>
                <w:rFonts w:ascii="Times New Roman" w:hAnsi="Times New Roman"/>
                <w:color w:val="262626"/>
              </w:rPr>
              <w:t xml:space="preserve"> </w:t>
            </w:r>
          </w:p>
          <w:p w14:paraId="00846642" w14:textId="77777777" w:rsidR="00F4489C" w:rsidRPr="00AC6E79" w:rsidRDefault="00CD161F" w:rsidP="00DF1A71">
            <w:pPr>
              <w:numPr>
                <w:ilvl w:val="0"/>
                <w:numId w:val="9"/>
              </w:numPr>
              <w:rPr>
                <w:rFonts w:ascii="Times New Roman" w:eastAsia="Batang" w:hAnsi="Times New Roman"/>
                <w:b/>
              </w:rPr>
            </w:pPr>
            <w:r>
              <w:rPr>
                <w:rFonts w:ascii="Times New Roman" w:hAnsi="Times New Roman"/>
                <w:color w:val="262626"/>
              </w:rPr>
              <w:t xml:space="preserve">Designed and developed </w:t>
            </w:r>
            <w:r w:rsidR="0070578C">
              <w:rPr>
                <w:rFonts w:ascii="Times New Roman" w:hAnsi="Times New Roman"/>
                <w:color w:val="262626"/>
              </w:rPr>
              <w:t>various</w:t>
            </w:r>
            <w:r>
              <w:rPr>
                <w:rFonts w:ascii="Times New Roman" w:hAnsi="Times New Roman"/>
                <w:color w:val="262626"/>
              </w:rPr>
              <w:t xml:space="preserve"> m</w:t>
            </w:r>
            <w:r w:rsidR="00AC6E79" w:rsidRPr="00AC6E79">
              <w:rPr>
                <w:rFonts w:ascii="Times New Roman" w:hAnsi="Times New Roman"/>
                <w:color w:val="262626"/>
              </w:rPr>
              <w:t>obile payment solutions such as Remote Payment with Turkcell</w:t>
            </w:r>
            <w:r>
              <w:rPr>
                <w:rFonts w:ascii="Times New Roman" w:hAnsi="Times New Roman"/>
                <w:color w:val="262626"/>
              </w:rPr>
              <w:t xml:space="preserve"> and iGaranti QRPay</w:t>
            </w:r>
          </w:p>
          <w:p w14:paraId="72538FDF" w14:textId="77777777" w:rsidR="00AC6E79" w:rsidRPr="00AC6E79" w:rsidRDefault="00AC6E79" w:rsidP="00DF1A71">
            <w:pPr>
              <w:numPr>
                <w:ilvl w:val="0"/>
                <w:numId w:val="9"/>
              </w:numPr>
              <w:rPr>
                <w:rFonts w:ascii="Times New Roman" w:eastAsia="Batang" w:hAnsi="Times New Roman"/>
                <w:b/>
              </w:rPr>
            </w:pPr>
            <w:r w:rsidRPr="00AC6E79">
              <w:rPr>
                <w:rFonts w:ascii="Times New Roman" w:hAnsi="Times New Roman"/>
                <w:color w:val="262626"/>
              </w:rPr>
              <w:t>Launched multiple Prepaid Card Sale Solutions such as CepT Paracard</w:t>
            </w:r>
            <w:r w:rsidR="003075EC">
              <w:rPr>
                <w:rFonts w:ascii="Times New Roman" w:hAnsi="Times New Roman"/>
                <w:color w:val="262626"/>
              </w:rPr>
              <w:t xml:space="preserve"> </w:t>
            </w:r>
            <w:r w:rsidRPr="00AC6E79">
              <w:rPr>
                <w:rFonts w:ascii="Times New Roman" w:hAnsi="Times New Roman"/>
                <w:color w:val="262626"/>
              </w:rPr>
              <w:t xml:space="preserve"> and Bonubon Prepaid Card</w:t>
            </w:r>
          </w:p>
          <w:p w14:paraId="0AC35590" w14:textId="77777777" w:rsidR="00AC6E79" w:rsidRPr="00AC6E79" w:rsidRDefault="00AC6E79" w:rsidP="00DF1A71">
            <w:pPr>
              <w:numPr>
                <w:ilvl w:val="0"/>
                <w:numId w:val="9"/>
              </w:numPr>
              <w:rPr>
                <w:rFonts w:ascii="Times New Roman" w:eastAsia="Batang" w:hAnsi="Times New Roman"/>
                <w:b/>
              </w:rPr>
            </w:pPr>
            <w:r w:rsidRPr="00AC6E79">
              <w:rPr>
                <w:rFonts w:ascii="Times New Roman" w:hAnsi="Times New Roman"/>
                <w:color w:val="262626"/>
              </w:rPr>
              <w:t>Delivered Garanti BKMExpress which is the express checkout solution of The Interbank Card Center</w:t>
            </w:r>
            <w:r w:rsidR="00C22095">
              <w:rPr>
                <w:rFonts w:ascii="Times New Roman" w:hAnsi="Times New Roman"/>
                <w:color w:val="262626"/>
              </w:rPr>
              <w:t xml:space="preserve"> (BKM)</w:t>
            </w:r>
          </w:p>
          <w:p w14:paraId="02B61DB4" w14:textId="77777777" w:rsidR="00AC6E79" w:rsidRPr="00AC6E79" w:rsidRDefault="00027655" w:rsidP="00DF1A71">
            <w:pPr>
              <w:numPr>
                <w:ilvl w:val="0"/>
                <w:numId w:val="9"/>
              </w:numPr>
              <w:rPr>
                <w:rFonts w:ascii="Times New Roman" w:eastAsia="Batang" w:hAnsi="Times New Roman"/>
                <w:b/>
              </w:rPr>
            </w:pPr>
            <w:r>
              <w:rPr>
                <w:rFonts w:ascii="Times New Roman" w:hAnsi="Times New Roman"/>
                <w:color w:val="262626"/>
              </w:rPr>
              <w:t xml:space="preserve">Launched </w:t>
            </w:r>
            <w:r w:rsidR="00AC6E79" w:rsidRPr="00AC6E79">
              <w:rPr>
                <w:rFonts w:ascii="Times New Roman" w:hAnsi="Times New Roman"/>
                <w:color w:val="262626"/>
              </w:rPr>
              <w:t>Garanti 3DSecure System for American Express Safekey, Client Type Based Content Delivery and various other optimization features such as automatic enrollment</w:t>
            </w:r>
          </w:p>
          <w:p w14:paraId="1F9E3232" w14:textId="77777777" w:rsidR="004B0BC1" w:rsidRDefault="004B0BC1" w:rsidP="00DF1A71">
            <w:pPr>
              <w:rPr>
                <w:rFonts w:ascii="Times New Roman" w:eastAsia="Batang" w:hAnsi="Times New Roman"/>
                <w:b/>
              </w:rPr>
            </w:pPr>
          </w:p>
          <w:p w14:paraId="12F87DAA" w14:textId="77777777" w:rsidR="00DF3B32" w:rsidRPr="00DF3B32" w:rsidRDefault="00DF3B32" w:rsidP="00DF1A71">
            <w:pPr>
              <w:rPr>
                <w:rFonts w:ascii="Times New Roman" w:eastAsia="Batang" w:hAnsi="Times New Roman"/>
              </w:rPr>
            </w:pPr>
            <w:r>
              <w:rPr>
                <w:rFonts w:ascii="Times New Roman" w:eastAsia="Batang" w:hAnsi="Times New Roman"/>
                <w:b/>
              </w:rPr>
              <w:t xml:space="preserve">Yapi Kredi </w:t>
            </w:r>
            <w:r w:rsidR="008A653B">
              <w:rPr>
                <w:rFonts w:ascii="Times New Roman" w:eastAsia="Batang" w:hAnsi="Times New Roman"/>
                <w:b/>
              </w:rPr>
              <w:t>Bank</w:t>
            </w:r>
            <w:r>
              <w:rPr>
                <w:rFonts w:ascii="Times New Roman" w:eastAsia="Batang" w:hAnsi="Times New Roman"/>
                <w:b/>
              </w:rPr>
              <w:t xml:space="preserve">, </w:t>
            </w:r>
            <w:r w:rsidRPr="00E5027D">
              <w:rPr>
                <w:rFonts w:ascii="Times New Roman" w:eastAsia="Batang" w:hAnsi="Times New Roman"/>
                <w:i/>
              </w:rPr>
              <w:t>Project Engineer</w:t>
            </w:r>
            <w:r w:rsidR="00E5027D" w:rsidRPr="00E5027D">
              <w:rPr>
                <w:rFonts w:ascii="Times New Roman" w:eastAsia="Batang" w:hAnsi="Times New Roman"/>
                <w:i/>
              </w:rPr>
              <w:t>, Credit Cards Division</w:t>
            </w:r>
            <w:r w:rsidR="00E5027D">
              <w:rPr>
                <w:rFonts w:ascii="Times New Roman" w:eastAsia="Batang" w:hAnsi="Times New Roman"/>
              </w:rPr>
              <w:t xml:space="preserve"> </w:t>
            </w:r>
            <w:r>
              <w:rPr>
                <w:rFonts w:ascii="Times New Roman" w:eastAsia="Batang" w:hAnsi="Times New Roman"/>
              </w:rPr>
              <w:t xml:space="preserve">                                   </w:t>
            </w:r>
            <w:r w:rsidR="00DF1A71">
              <w:rPr>
                <w:rFonts w:ascii="Times New Roman" w:eastAsia="Batang" w:hAnsi="Times New Roman"/>
              </w:rPr>
              <w:t xml:space="preserve">       </w:t>
            </w:r>
            <w:r w:rsidR="00414E7E">
              <w:rPr>
                <w:rFonts w:ascii="Times New Roman" w:eastAsia="Batang" w:hAnsi="Times New Roman"/>
              </w:rPr>
              <w:t xml:space="preserve">              </w:t>
            </w:r>
            <w:r w:rsidR="00DF2DED">
              <w:rPr>
                <w:rFonts w:ascii="Times New Roman" w:eastAsia="Batang" w:hAnsi="Times New Roman"/>
              </w:rPr>
              <w:t xml:space="preserve">                 </w:t>
            </w:r>
            <w:r w:rsidR="008A653B">
              <w:rPr>
                <w:rFonts w:ascii="Times New Roman" w:eastAsia="Batang" w:hAnsi="Times New Roman"/>
              </w:rPr>
              <w:t>(</w:t>
            </w:r>
            <w:r w:rsidR="008A653B" w:rsidRPr="008A653B">
              <w:rPr>
                <w:rFonts w:ascii="Times New Roman" w:eastAsia="Batang" w:hAnsi="Times New Roman"/>
                <w:i/>
              </w:rPr>
              <w:t>Nov 2010-</w:t>
            </w:r>
            <w:r w:rsidR="008A653B">
              <w:rPr>
                <w:rFonts w:ascii="Times New Roman" w:eastAsia="Batang" w:hAnsi="Times New Roman"/>
              </w:rPr>
              <w:t xml:space="preserve"> </w:t>
            </w:r>
            <w:r w:rsidR="00414E7E">
              <w:rPr>
                <w:rFonts w:ascii="Times New Roman" w:eastAsia="Batang" w:hAnsi="Times New Roman"/>
                <w:i/>
              </w:rPr>
              <w:t>June2011</w:t>
            </w:r>
            <w:r w:rsidR="008A653B">
              <w:rPr>
                <w:rFonts w:ascii="Times New Roman" w:eastAsia="Batang" w:hAnsi="Times New Roman"/>
              </w:rPr>
              <w:t>)</w:t>
            </w:r>
            <w:r w:rsidR="00DF1A71">
              <w:rPr>
                <w:rFonts w:ascii="Times New Roman" w:eastAsia="Batang" w:hAnsi="Times New Roman"/>
              </w:rPr>
              <w:t xml:space="preserve"> </w:t>
            </w:r>
          </w:p>
          <w:p w14:paraId="61F9908A" w14:textId="77777777" w:rsidR="00455BA2" w:rsidRPr="008A653B" w:rsidRDefault="00455BA2" w:rsidP="00DF1A71">
            <w:pPr>
              <w:numPr>
                <w:ilvl w:val="0"/>
                <w:numId w:val="9"/>
              </w:numPr>
              <w:rPr>
                <w:rFonts w:ascii="Times New Roman" w:eastAsia="Batang" w:hAnsi="Times New Roman"/>
                <w:b/>
              </w:rPr>
            </w:pPr>
            <w:r>
              <w:rPr>
                <w:rFonts w:ascii="Times New Roman" w:eastAsia="Batang" w:hAnsi="Times New Roman"/>
              </w:rPr>
              <w:t>Managed outsource developers and 3</w:t>
            </w:r>
            <w:r w:rsidRPr="00840C9A">
              <w:rPr>
                <w:rFonts w:ascii="Times New Roman" w:eastAsia="Batang" w:hAnsi="Times New Roman"/>
                <w:vertAlign w:val="superscript"/>
              </w:rPr>
              <w:t>rd</w:t>
            </w:r>
            <w:r>
              <w:rPr>
                <w:rFonts w:ascii="Times New Roman" w:eastAsia="Batang" w:hAnsi="Times New Roman"/>
              </w:rPr>
              <w:t xml:space="preserve"> party companies for NFC iCarte Project in collaboration with Turkcell</w:t>
            </w:r>
          </w:p>
          <w:p w14:paraId="3E2AD74C" w14:textId="77777777" w:rsidR="00DF3B32" w:rsidRPr="0021772C" w:rsidRDefault="002330C3" w:rsidP="00DF1A71">
            <w:pPr>
              <w:numPr>
                <w:ilvl w:val="0"/>
                <w:numId w:val="9"/>
              </w:numPr>
              <w:rPr>
                <w:rFonts w:ascii="Times New Roman" w:eastAsia="Batang" w:hAnsi="Times New Roman"/>
                <w:b/>
              </w:rPr>
            </w:pPr>
            <w:r>
              <w:rPr>
                <w:rFonts w:ascii="Times New Roman" w:eastAsia="Batang" w:hAnsi="Times New Roman"/>
              </w:rPr>
              <w:t>Technical designed migrati</w:t>
            </w:r>
            <w:r w:rsidR="00910428">
              <w:rPr>
                <w:rFonts w:ascii="Times New Roman" w:eastAsia="Batang" w:hAnsi="Times New Roman"/>
              </w:rPr>
              <w:t>on of</w:t>
            </w:r>
            <w:r>
              <w:rPr>
                <w:rFonts w:ascii="Times New Roman" w:eastAsia="Batang" w:hAnsi="Times New Roman"/>
              </w:rPr>
              <w:t xml:space="preserve"> </w:t>
            </w:r>
            <w:r w:rsidR="0083472F">
              <w:rPr>
                <w:rFonts w:ascii="Times New Roman" w:eastAsia="Batang" w:hAnsi="Times New Roman"/>
              </w:rPr>
              <w:t xml:space="preserve">mainframe </w:t>
            </w:r>
            <w:r>
              <w:rPr>
                <w:rFonts w:ascii="Times New Roman" w:eastAsia="Batang" w:hAnsi="Times New Roman"/>
              </w:rPr>
              <w:t xml:space="preserve">card </w:t>
            </w:r>
            <w:r w:rsidR="004E7894">
              <w:rPr>
                <w:rFonts w:ascii="Times New Roman" w:eastAsia="Batang" w:hAnsi="Times New Roman"/>
              </w:rPr>
              <w:t xml:space="preserve">issuing and </w:t>
            </w:r>
            <w:r>
              <w:rPr>
                <w:rFonts w:ascii="Times New Roman" w:eastAsia="Batang" w:hAnsi="Times New Roman"/>
              </w:rPr>
              <w:t>management system to Open Source technologies</w:t>
            </w:r>
            <w:r w:rsidR="00455BA2">
              <w:rPr>
                <w:rFonts w:ascii="Times New Roman" w:eastAsia="Batang" w:hAnsi="Times New Roman"/>
              </w:rPr>
              <w:t>.</w:t>
            </w:r>
          </w:p>
          <w:p w14:paraId="0C925E4C" w14:textId="77777777" w:rsidR="008A653B" w:rsidRPr="000306C8" w:rsidRDefault="008A653B" w:rsidP="00DF1A71">
            <w:pPr>
              <w:ind w:left="720"/>
              <w:rPr>
                <w:rFonts w:ascii="Times New Roman" w:eastAsia="Batang" w:hAnsi="Times New Roman"/>
                <w:b/>
                <w:sz w:val="16"/>
                <w:szCs w:val="16"/>
              </w:rPr>
            </w:pPr>
          </w:p>
          <w:p w14:paraId="04A7BE76" w14:textId="77777777" w:rsidR="0032681F" w:rsidRDefault="0032681F" w:rsidP="00DF1A71">
            <w:pPr>
              <w:rPr>
                <w:rFonts w:ascii="Times New Roman" w:eastAsia="Batang" w:hAnsi="Times New Roman"/>
                <w:b/>
              </w:rPr>
            </w:pPr>
          </w:p>
          <w:p w14:paraId="38846B53" w14:textId="77777777" w:rsidR="0032681F" w:rsidRDefault="0032681F" w:rsidP="00DF1A71">
            <w:pPr>
              <w:rPr>
                <w:rFonts w:ascii="Times New Roman" w:eastAsia="Batang" w:hAnsi="Times New Roman"/>
                <w:b/>
              </w:rPr>
            </w:pPr>
          </w:p>
          <w:p w14:paraId="66383B5C" w14:textId="3242675F" w:rsidR="005733B5" w:rsidRPr="004C352B" w:rsidRDefault="005733B5" w:rsidP="00DF1A71">
            <w:pPr>
              <w:rPr>
                <w:rFonts w:ascii="Times New Roman" w:eastAsia="Batang" w:hAnsi="Times New Roman"/>
                <w:b/>
              </w:rPr>
            </w:pPr>
            <w:r w:rsidRPr="004C352B">
              <w:rPr>
                <w:rFonts w:ascii="Times New Roman" w:eastAsia="Batang" w:hAnsi="Times New Roman"/>
                <w:b/>
              </w:rPr>
              <w:lastRenderedPageBreak/>
              <w:t>Amazon.com</w:t>
            </w:r>
            <w:r w:rsidR="00EC3AB9">
              <w:rPr>
                <w:rFonts w:ascii="Times New Roman" w:eastAsia="Batang" w:hAnsi="Times New Roman"/>
                <w:b/>
              </w:rPr>
              <w:t xml:space="preserve">, </w:t>
            </w:r>
            <w:r w:rsidR="00EC3AB9" w:rsidRPr="004C352B">
              <w:rPr>
                <w:rFonts w:ascii="Times New Roman" w:eastAsia="Batang" w:hAnsi="Times New Roman"/>
                <w:i/>
              </w:rPr>
              <w:t>Software Development Engineer II, WebStore by Amazon</w:t>
            </w:r>
            <w:r>
              <w:rPr>
                <w:rFonts w:ascii="Times New Roman" w:eastAsia="Batang" w:hAnsi="Times New Roman"/>
                <w:b/>
              </w:rPr>
              <w:t xml:space="preserve">                            </w:t>
            </w:r>
            <w:r w:rsidR="00B549D1">
              <w:rPr>
                <w:rFonts w:ascii="Times New Roman" w:eastAsia="Batang" w:hAnsi="Times New Roman"/>
                <w:b/>
              </w:rPr>
              <w:t xml:space="preserve"> </w:t>
            </w:r>
            <w:r w:rsidR="004B0BC1">
              <w:rPr>
                <w:rFonts w:ascii="Times New Roman" w:eastAsia="Batang" w:hAnsi="Times New Roman"/>
                <w:b/>
              </w:rPr>
              <w:t xml:space="preserve">              </w:t>
            </w:r>
            <w:r w:rsidR="00DF2DED">
              <w:rPr>
                <w:rFonts w:ascii="Times New Roman" w:eastAsia="Batang" w:hAnsi="Times New Roman"/>
                <w:b/>
              </w:rPr>
              <w:t xml:space="preserve">             </w:t>
            </w:r>
            <w:r w:rsidR="004B0BC1">
              <w:rPr>
                <w:rFonts w:ascii="Times New Roman" w:eastAsia="Batang" w:hAnsi="Times New Roman"/>
                <w:b/>
              </w:rPr>
              <w:t xml:space="preserve"> </w:t>
            </w:r>
            <w:r w:rsidRPr="004C352B">
              <w:rPr>
                <w:rFonts w:ascii="Times New Roman" w:eastAsia="Batang" w:hAnsi="Times New Roman"/>
                <w:i/>
              </w:rPr>
              <w:t>(Aug 2007- Aug2010)</w:t>
            </w:r>
            <w:r w:rsidR="00B549D1">
              <w:rPr>
                <w:rFonts w:ascii="Times New Roman" w:eastAsia="Batang" w:hAnsi="Times New Roman"/>
                <w:i/>
              </w:rPr>
              <w:t xml:space="preserve"> </w:t>
            </w:r>
          </w:p>
          <w:p w14:paraId="164A29A4" w14:textId="77777777" w:rsidR="00DF7437" w:rsidRPr="004B0BC1" w:rsidRDefault="00DF7437" w:rsidP="004B0BC1">
            <w:pPr>
              <w:numPr>
                <w:ilvl w:val="0"/>
                <w:numId w:val="9"/>
              </w:numPr>
              <w:rPr>
                <w:rFonts w:ascii="Times New Roman" w:eastAsia="Batang" w:hAnsi="Times New Roman"/>
              </w:rPr>
            </w:pPr>
            <w:r w:rsidRPr="00B437FF">
              <w:rPr>
                <w:rFonts w:ascii="Times New Roman" w:eastAsia="Batang" w:hAnsi="Times New Roman"/>
              </w:rPr>
              <w:t>Develop</w:t>
            </w:r>
            <w:r w:rsidR="00AA52B0" w:rsidRPr="00B437FF">
              <w:rPr>
                <w:rFonts w:ascii="Times New Roman" w:eastAsia="Batang" w:hAnsi="Times New Roman"/>
              </w:rPr>
              <w:t>ed</w:t>
            </w:r>
            <w:r w:rsidRPr="00B437FF">
              <w:rPr>
                <w:rFonts w:ascii="Times New Roman" w:eastAsia="Batang" w:hAnsi="Times New Roman"/>
              </w:rPr>
              <w:t xml:space="preserve"> Java </w:t>
            </w:r>
            <w:r w:rsidR="00EC649E">
              <w:rPr>
                <w:rFonts w:ascii="Times New Roman" w:eastAsia="Batang" w:hAnsi="Times New Roman"/>
              </w:rPr>
              <w:t>server-side</w:t>
            </w:r>
            <w:r w:rsidRPr="00B437FF">
              <w:rPr>
                <w:rFonts w:ascii="Times New Roman" w:eastAsia="Batang" w:hAnsi="Times New Roman"/>
              </w:rPr>
              <w:t xml:space="preserve"> for WebStore </w:t>
            </w:r>
            <w:r w:rsidR="00F44D23" w:rsidRPr="00B437FF">
              <w:rPr>
                <w:rFonts w:ascii="Times New Roman" w:eastAsia="Batang" w:hAnsi="Times New Roman"/>
              </w:rPr>
              <w:t xml:space="preserve">eCommerce </w:t>
            </w:r>
            <w:r w:rsidRPr="00B437FF">
              <w:rPr>
                <w:rFonts w:ascii="Times New Roman" w:eastAsia="Batang" w:hAnsi="Times New Roman"/>
              </w:rPr>
              <w:t xml:space="preserve">platform </w:t>
            </w:r>
            <w:r w:rsidR="00B437FF" w:rsidRPr="00B437FF">
              <w:rPr>
                <w:rFonts w:ascii="Times New Roman" w:eastAsia="Batang" w:hAnsi="Times New Roman"/>
              </w:rPr>
              <w:t xml:space="preserve"> which </w:t>
            </w:r>
            <w:r w:rsidR="00481197" w:rsidRPr="00B437FF">
              <w:rPr>
                <w:rFonts w:ascii="Times New Roman" w:eastAsia="Batang" w:hAnsi="Times New Roman"/>
              </w:rPr>
              <w:t>power</w:t>
            </w:r>
            <w:r w:rsidR="00B437FF" w:rsidRPr="00B437FF">
              <w:rPr>
                <w:rFonts w:ascii="Times New Roman" w:eastAsia="Batang" w:hAnsi="Times New Roman"/>
              </w:rPr>
              <w:t>s</w:t>
            </w:r>
            <w:r w:rsidR="00C70F50">
              <w:rPr>
                <w:rFonts w:ascii="Times New Roman" w:eastAsia="Batang" w:hAnsi="Times New Roman"/>
              </w:rPr>
              <w:t xml:space="preserve"> a large</w:t>
            </w:r>
            <w:r w:rsidR="004B0BC1">
              <w:rPr>
                <w:rFonts w:ascii="Times New Roman" w:eastAsia="Batang" w:hAnsi="Times New Roman"/>
              </w:rPr>
              <w:t xml:space="preserve"> </w:t>
            </w:r>
            <w:r w:rsidR="00C70F50" w:rsidRPr="004B0BC1">
              <w:rPr>
                <w:rFonts w:ascii="Times New Roman" w:eastAsia="Batang" w:hAnsi="Times New Roman"/>
              </w:rPr>
              <w:t xml:space="preserve">seller </w:t>
            </w:r>
            <w:r w:rsidR="00481197" w:rsidRPr="004B0BC1">
              <w:rPr>
                <w:rFonts w:ascii="Times New Roman" w:eastAsia="Batang" w:hAnsi="Times New Roman"/>
              </w:rPr>
              <w:t xml:space="preserve">base including </w:t>
            </w:r>
            <w:r w:rsidR="00250B28" w:rsidRPr="004B0BC1">
              <w:rPr>
                <w:rFonts w:ascii="Times New Roman" w:hAnsi="Times New Roman"/>
              </w:rPr>
              <w:t>Lacoste, Samsonite and Motorola</w:t>
            </w:r>
            <w:r w:rsidR="00B437FF" w:rsidRPr="004B0BC1">
              <w:rPr>
                <w:rFonts w:ascii="Times New Roman" w:hAnsi="Times New Roman"/>
              </w:rPr>
              <w:t xml:space="preserve"> </w:t>
            </w:r>
            <w:r w:rsidR="00466128" w:rsidRPr="004B0BC1">
              <w:rPr>
                <w:rFonts w:ascii="Times New Roman" w:hAnsi="Times New Roman"/>
              </w:rPr>
              <w:t>under</w:t>
            </w:r>
            <w:r w:rsidR="00B437FF" w:rsidRPr="004B0BC1">
              <w:rPr>
                <w:rFonts w:ascii="Times New Roman" w:hAnsi="Times New Roman"/>
              </w:rPr>
              <w:t xml:space="preserve"> high volume of traffic</w:t>
            </w:r>
            <w:r w:rsidR="00466128" w:rsidRPr="004B0BC1">
              <w:rPr>
                <w:rFonts w:ascii="Times New Roman" w:hAnsi="Times New Roman"/>
              </w:rPr>
              <w:t xml:space="preserve"> and </w:t>
            </w:r>
            <w:r w:rsidR="001D6461" w:rsidRPr="004B0BC1">
              <w:rPr>
                <w:rFonts w:ascii="Times New Roman" w:hAnsi="Times New Roman"/>
              </w:rPr>
              <w:t xml:space="preserve">with </w:t>
            </w:r>
            <w:r w:rsidR="00466128" w:rsidRPr="004B0BC1">
              <w:rPr>
                <w:rFonts w:ascii="Times New Roman" w:hAnsi="Times New Roman"/>
              </w:rPr>
              <w:t>high-availability</w:t>
            </w:r>
            <w:r w:rsidR="00F16F93" w:rsidRPr="004B0BC1">
              <w:rPr>
                <w:rFonts w:ascii="Times New Roman" w:eastAsia="Batang" w:hAnsi="Times New Roman"/>
              </w:rPr>
              <w:t>.</w:t>
            </w:r>
          </w:p>
          <w:p w14:paraId="362C3DAA" w14:textId="77777777" w:rsidR="00DF7437" w:rsidRPr="004C352B" w:rsidRDefault="0092536D" w:rsidP="00DF1A71">
            <w:pPr>
              <w:numPr>
                <w:ilvl w:val="0"/>
                <w:numId w:val="9"/>
              </w:numPr>
              <w:rPr>
                <w:rFonts w:ascii="Times New Roman" w:eastAsia="Batang" w:hAnsi="Times New Roman"/>
              </w:rPr>
            </w:pPr>
            <w:r w:rsidRPr="004C352B">
              <w:rPr>
                <w:rFonts w:ascii="Times New Roman" w:eastAsia="Batang" w:hAnsi="Times New Roman"/>
              </w:rPr>
              <w:t>Launch</w:t>
            </w:r>
            <w:r w:rsidR="00AA52B0" w:rsidRPr="004C352B">
              <w:rPr>
                <w:rFonts w:ascii="Times New Roman" w:eastAsia="Batang" w:hAnsi="Times New Roman"/>
              </w:rPr>
              <w:t>ed</w:t>
            </w:r>
            <w:r w:rsidRPr="004C352B">
              <w:rPr>
                <w:rFonts w:ascii="Times New Roman" w:eastAsia="Batang" w:hAnsi="Times New Roman"/>
              </w:rPr>
              <w:t xml:space="preserve"> </w:t>
            </w:r>
            <w:r w:rsidR="00481197" w:rsidRPr="004C352B">
              <w:rPr>
                <w:rFonts w:ascii="Times New Roman" w:eastAsia="Batang" w:hAnsi="Times New Roman"/>
              </w:rPr>
              <w:t xml:space="preserve">several </w:t>
            </w:r>
            <w:r w:rsidRPr="004C352B">
              <w:rPr>
                <w:rFonts w:ascii="Times New Roman" w:eastAsia="Batang" w:hAnsi="Times New Roman"/>
              </w:rPr>
              <w:t>au</w:t>
            </w:r>
            <w:r w:rsidR="00E74E82">
              <w:rPr>
                <w:rFonts w:ascii="Times New Roman" w:eastAsia="Batang" w:hAnsi="Times New Roman"/>
              </w:rPr>
              <w:t xml:space="preserve">tomated traffic driving systems, </w:t>
            </w:r>
            <w:r w:rsidR="00E222F6" w:rsidRPr="004C352B">
              <w:rPr>
                <w:rFonts w:ascii="Times New Roman" w:eastAsia="Batang" w:hAnsi="Times New Roman"/>
              </w:rPr>
              <w:t xml:space="preserve">optimizations </w:t>
            </w:r>
            <w:r w:rsidRPr="004C352B">
              <w:rPr>
                <w:rFonts w:ascii="Times New Roman" w:eastAsia="Batang" w:hAnsi="Times New Roman"/>
              </w:rPr>
              <w:t xml:space="preserve">which accounted for </w:t>
            </w:r>
            <w:r w:rsidR="00F44D23" w:rsidRPr="004C352B">
              <w:rPr>
                <w:rFonts w:ascii="Times New Roman" w:eastAsia="Batang" w:hAnsi="Times New Roman"/>
              </w:rPr>
              <w:t>63</w:t>
            </w:r>
            <w:r w:rsidRPr="004C352B">
              <w:rPr>
                <w:rFonts w:ascii="Times New Roman" w:eastAsia="Batang" w:hAnsi="Times New Roman"/>
              </w:rPr>
              <w:t xml:space="preserve">% of </w:t>
            </w:r>
            <w:r w:rsidR="00E74E82">
              <w:rPr>
                <w:rFonts w:ascii="Times New Roman" w:eastAsia="Batang" w:hAnsi="Times New Roman"/>
              </w:rPr>
              <w:t xml:space="preserve">overall </w:t>
            </w:r>
            <w:r w:rsidR="00481197" w:rsidRPr="004C352B">
              <w:rPr>
                <w:rFonts w:ascii="Times New Roman" w:eastAsia="Batang" w:hAnsi="Times New Roman"/>
              </w:rPr>
              <w:t>WebStore traffic.</w:t>
            </w:r>
          </w:p>
          <w:p w14:paraId="5A46685D" w14:textId="77777777" w:rsidR="0092536D" w:rsidRPr="004C352B" w:rsidRDefault="0092536D" w:rsidP="00DF1A71">
            <w:pPr>
              <w:pStyle w:val="Achievement"/>
              <w:numPr>
                <w:ilvl w:val="0"/>
                <w:numId w:val="4"/>
              </w:numPr>
              <w:spacing w:after="0" w:line="240" w:lineRule="auto"/>
              <w:jc w:val="left"/>
              <w:rPr>
                <w:rFonts w:ascii="Times New Roman" w:eastAsia="Batang" w:hAnsi="Times New Roman"/>
              </w:rPr>
            </w:pPr>
            <w:r w:rsidRPr="004C352B">
              <w:rPr>
                <w:rFonts w:ascii="Times New Roman" w:eastAsia="Batang" w:hAnsi="Times New Roman"/>
              </w:rPr>
              <w:t>De</w:t>
            </w:r>
            <w:r w:rsidR="0025736F">
              <w:rPr>
                <w:rFonts w:ascii="Times New Roman" w:eastAsia="Batang" w:hAnsi="Times New Roman"/>
              </w:rPr>
              <w:t>livered</w:t>
            </w:r>
            <w:r w:rsidR="00F2717D">
              <w:rPr>
                <w:rFonts w:ascii="Times New Roman" w:eastAsia="Batang" w:hAnsi="Times New Roman"/>
              </w:rPr>
              <w:t xml:space="preserve"> </w:t>
            </w:r>
            <w:r w:rsidR="00035D57">
              <w:rPr>
                <w:rFonts w:ascii="Times New Roman" w:eastAsia="Batang" w:hAnsi="Times New Roman"/>
              </w:rPr>
              <w:t xml:space="preserve">seller-facing, </w:t>
            </w:r>
            <w:r w:rsidR="00F2717D">
              <w:rPr>
                <w:rFonts w:ascii="Times New Roman" w:eastAsia="Batang" w:hAnsi="Times New Roman"/>
              </w:rPr>
              <w:t xml:space="preserve">self-service </w:t>
            </w:r>
            <w:r w:rsidR="0017588C" w:rsidRPr="004C352B">
              <w:rPr>
                <w:rFonts w:ascii="Times New Roman" w:eastAsia="Batang" w:hAnsi="Times New Roman"/>
              </w:rPr>
              <w:t xml:space="preserve">registration </w:t>
            </w:r>
            <w:r w:rsidR="0017588C">
              <w:rPr>
                <w:rFonts w:ascii="Times New Roman" w:eastAsia="Batang" w:hAnsi="Times New Roman"/>
              </w:rPr>
              <w:t>and</w:t>
            </w:r>
            <w:r w:rsidR="00035D57">
              <w:rPr>
                <w:rFonts w:ascii="Times New Roman" w:eastAsia="Batang" w:hAnsi="Times New Roman"/>
              </w:rPr>
              <w:t xml:space="preserve"> </w:t>
            </w:r>
            <w:r w:rsidR="00AA52B0" w:rsidRPr="004C352B">
              <w:rPr>
                <w:rFonts w:ascii="Times New Roman" w:eastAsia="Batang" w:hAnsi="Times New Roman"/>
              </w:rPr>
              <w:t>nudge</w:t>
            </w:r>
            <w:r w:rsidR="00F44D23" w:rsidRPr="004C352B">
              <w:rPr>
                <w:rFonts w:ascii="Times New Roman" w:eastAsia="Batang" w:hAnsi="Times New Roman"/>
              </w:rPr>
              <w:t xml:space="preserve"> </w:t>
            </w:r>
            <w:r w:rsidR="00AA52B0" w:rsidRPr="004C352B">
              <w:rPr>
                <w:rFonts w:ascii="Times New Roman" w:eastAsia="Batang" w:hAnsi="Times New Roman"/>
              </w:rPr>
              <w:t>systems</w:t>
            </w:r>
            <w:r w:rsidR="00035D57">
              <w:rPr>
                <w:rFonts w:ascii="Times New Roman" w:eastAsia="Batang" w:hAnsi="Times New Roman"/>
              </w:rPr>
              <w:t>,</w:t>
            </w:r>
            <w:r w:rsidR="00BC60FE">
              <w:rPr>
                <w:rFonts w:ascii="Times New Roman" w:eastAsia="Batang" w:hAnsi="Times New Roman"/>
              </w:rPr>
              <w:t xml:space="preserve"> backend pricing</w:t>
            </w:r>
            <w:r w:rsidR="00AA52B0" w:rsidRPr="004C352B">
              <w:rPr>
                <w:rFonts w:ascii="Times New Roman" w:eastAsia="Batang" w:hAnsi="Times New Roman"/>
              </w:rPr>
              <w:t xml:space="preserve"> engines used</w:t>
            </w:r>
            <w:r w:rsidR="00481197" w:rsidRPr="004C352B">
              <w:rPr>
                <w:rFonts w:ascii="Times New Roman" w:eastAsia="Batang" w:hAnsi="Times New Roman"/>
              </w:rPr>
              <w:t xml:space="preserve"> by thousands of sellers.</w:t>
            </w:r>
          </w:p>
          <w:p w14:paraId="5A1EAE2C" w14:textId="77777777" w:rsidR="00B73AD0" w:rsidRPr="006C60AD" w:rsidRDefault="00DE7F74" w:rsidP="00DF1A71">
            <w:pPr>
              <w:pStyle w:val="Achievement"/>
              <w:numPr>
                <w:ilvl w:val="0"/>
                <w:numId w:val="4"/>
              </w:numPr>
              <w:spacing w:after="0" w:line="240" w:lineRule="auto"/>
              <w:jc w:val="left"/>
              <w:rPr>
                <w:rFonts w:ascii="Times New Roman" w:eastAsia="Batang" w:hAnsi="Times New Roman"/>
                <w:b/>
                <w:i/>
              </w:rPr>
            </w:pPr>
            <w:r w:rsidRPr="006C60AD">
              <w:rPr>
                <w:rFonts w:ascii="Times New Roman" w:eastAsia="Batang" w:hAnsi="Times New Roman"/>
                <w:b/>
                <w:i/>
              </w:rPr>
              <w:t xml:space="preserve">Granted </w:t>
            </w:r>
            <w:r w:rsidR="002A79C0" w:rsidRPr="006C60AD">
              <w:rPr>
                <w:rFonts w:ascii="Times New Roman" w:eastAsia="Batang" w:hAnsi="Times New Roman"/>
                <w:b/>
                <w:i/>
              </w:rPr>
              <w:t>Amazon.com Innovation Award</w:t>
            </w:r>
            <w:r w:rsidRPr="006C60AD">
              <w:rPr>
                <w:rFonts w:ascii="Times New Roman" w:eastAsia="Batang" w:hAnsi="Times New Roman"/>
                <w:b/>
                <w:i/>
              </w:rPr>
              <w:t xml:space="preserve"> </w:t>
            </w:r>
            <w:r w:rsidR="00DD782A" w:rsidRPr="006C60AD">
              <w:rPr>
                <w:rFonts w:ascii="Times New Roman" w:eastAsia="Batang" w:hAnsi="Times New Roman"/>
                <w:b/>
                <w:i/>
              </w:rPr>
              <w:t xml:space="preserve">for filing 2 patents </w:t>
            </w:r>
            <w:r w:rsidRPr="006C60AD">
              <w:rPr>
                <w:rFonts w:ascii="Times New Roman" w:eastAsia="Batang" w:hAnsi="Times New Roman"/>
                <w:b/>
                <w:i/>
              </w:rPr>
              <w:t>and</w:t>
            </w:r>
            <w:r w:rsidR="002A79C0" w:rsidRPr="006C60AD">
              <w:rPr>
                <w:rFonts w:ascii="Times New Roman" w:eastAsia="Batang" w:hAnsi="Times New Roman"/>
                <w:b/>
                <w:i/>
              </w:rPr>
              <w:t xml:space="preserve"> </w:t>
            </w:r>
            <w:r w:rsidR="00B73AD0" w:rsidRPr="006C60AD">
              <w:rPr>
                <w:rFonts w:ascii="Times New Roman" w:eastAsia="Batang" w:hAnsi="Times New Roman"/>
                <w:b/>
                <w:i/>
              </w:rPr>
              <w:t>Amazon Services Award</w:t>
            </w:r>
            <w:r w:rsidR="00DD782A" w:rsidRPr="006C60AD">
              <w:rPr>
                <w:rFonts w:ascii="Times New Roman" w:eastAsia="Batang" w:hAnsi="Times New Roman"/>
                <w:b/>
                <w:i/>
              </w:rPr>
              <w:t xml:space="preserve"> for </w:t>
            </w:r>
            <w:r w:rsidR="00E51B57" w:rsidRPr="006C60AD">
              <w:rPr>
                <w:rFonts w:ascii="Times New Roman" w:eastAsia="Batang" w:hAnsi="Times New Roman"/>
                <w:b/>
                <w:i/>
              </w:rPr>
              <w:t>‘</w:t>
            </w:r>
            <w:r w:rsidR="00197946" w:rsidRPr="006C60AD">
              <w:rPr>
                <w:rFonts w:ascii="Times New Roman" w:eastAsia="Batang" w:hAnsi="Times New Roman"/>
                <w:b/>
                <w:i/>
              </w:rPr>
              <w:t xml:space="preserve">The </w:t>
            </w:r>
            <w:r w:rsidR="00DD782A" w:rsidRPr="006C60AD">
              <w:rPr>
                <w:rFonts w:ascii="Times New Roman" w:eastAsia="Batang" w:hAnsi="Times New Roman"/>
                <w:b/>
                <w:i/>
              </w:rPr>
              <w:t>Starter Store Project</w:t>
            </w:r>
            <w:r w:rsidR="00E51B57" w:rsidRPr="006C60AD">
              <w:rPr>
                <w:rFonts w:ascii="Times New Roman" w:eastAsia="Batang" w:hAnsi="Times New Roman"/>
                <w:b/>
                <w:i/>
              </w:rPr>
              <w:t>”</w:t>
            </w:r>
            <w:r w:rsidR="00F32C39" w:rsidRPr="006C60AD">
              <w:rPr>
                <w:rFonts w:ascii="Times New Roman" w:eastAsia="Batang" w:hAnsi="Times New Roman"/>
                <w:b/>
                <w:i/>
              </w:rPr>
              <w:t>.</w:t>
            </w:r>
          </w:p>
          <w:p w14:paraId="660CA786" w14:textId="77777777" w:rsidR="00D77E02" w:rsidRDefault="0092536D" w:rsidP="00DF1A71">
            <w:pPr>
              <w:numPr>
                <w:ilvl w:val="0"/>
                <w:numId w:val="9"/>
              </w:numPr>
              <w:rPr>
                <w:rFonts w:ascii="Times New Roman" w:eastAsia="Batang" w:hAnsi="Times New Roman"/>
              </w:rPr>
            </w:pPr>
            <w:r w:rsidRPr="004C352B">
              <w:rPr>
                <w:rFonts w:ascii="Times New Roman" w:eastAsia="Batang" w:hAnsi="Times New Roman"/>
              </w:rPr>
              <w:t>Provid</w:t>
            </w:r>
            <w:r w:rsidR="00AA52B0" w:rsidRPr="004C352B">
              <w:rPr>
                <w:rFonts w:ascii="Times New Roman" w:eastAsia="Batang" w:hAnsi="Times New Roman"/>
              </w:rPr>
              <w:t>ed</w:t>
            </w:r>
            <w:r w:rsidR="002853CF">
              <w:rPr>
                <w:rFonts w:ascii="Times New Roman" w:eastAsia="Batang" w:hAnsi="Times New Roman"/>
              </w:rPr>
              <w:t xml:space="preserve"> tier-1</w:t>
            </w:r>
            <w:r w:rsidRPr="004C352B">
              <w:rPr>
                <w:rFonts w:ascii="Times New Roman" w:eastAsia="Batang" w:hAnsi="Times New Roman"/>
              </w:rPr>
              <w:t>frontline support by participat</w:t>
            </w:r>
            <w:r w:rsidR="00B70DB0">
              <w:rPr>
                <w:rFonts w:ascii="Times New Roman" w:eastAsia="Batang" w:hAnsi="Times New Roman"/>
              </w:rPr>
              <w:t>ing</w:t>
            </w:r>
            <w:r w:rsidRPr="004C352B">
              <w:rPr>
                <w:rFonts w:ascii="Times New Roman" w:eastAsia="Batang" w:hAnsi="Times New Roman"/>
              </w:rPr>
              <w:t xml:space="preserve"> </w:t>
            </w:r>
            <w:r w:rsidR="00B70DB0">
              <w:rPr>
                <w:rFonts w:ascii="Times New Roman" w:eastAsia="Batang" w:hAnsi="Times New Roman"/>
              </w:rPr>
              <w:t>in</w:t>
            </w:r>
            <w:r w:rsidRPr="004C352B">
              <w:rPr>
                <w:rFonts w:ascii="Times New Roman" w:eastAsia="Batang" w:hAnsi="Times New Roman"/>
              </w:rPr>
              <w:t xml:space="preserve"> on-call pager rotation, conduct</w:t>
            </w:r>
            <w:r w:rsidR="003C1F8A">
              <w:rPr>
                <w:rFonts w:ascii="Times New Roman" w:eastAsia="Batang" w:hAnsi="Times New Roman"/>
              </w:rPr>
              <w:t>ed</w:t>
            </w:r>
            <w:r w:rsidRPr="004C352B">
              <w:rPr>
                <w:rFonts w:ascii="Times New Roman" w:eastAsia="Batang" w:hAnsi="Times New Roman"/>
              </w:rPr>
              <w:t xml:space="preserve"> SDE inte</w:t>
            </w:r>
            <w:r w:rsidR="00D77E02">
              <w:rPr>
                <w:rFonts w:ascii="Times New Roman" w:eastAsia="Batang" w:hAnsi="Times New Roman"/>
              </w:rPr>
              <w:t xml:space="preserve">rviews for hiring and </w:t>
            </w:r>
          </w:p>
          <w:p w14:paraId="0E839BD8" w14:textId="77777777" w:rsidR="0092536D" w:rsidRPr="004C352B" w:rsidRDefault="00D77E02" w:rsidP="00DF1A71">
            <w:pPr>
              <w:ind w:left="720"/>
              <w:rPr>
                <w:rFonts w:ascii="Times New Roman" w:eastAsia="Batang" w:hAnsi="Times New Roman"/>
              </w:rPr>
            </w:pPr>
            <w:r>
              <w:rPr>
                <w:rFonts w:ascii="Times New Roman" w:eastAsia="Batang" w:hAnsi="Times New Roman"/>
              </w:rPr>
              <w:t xml:space="preserve">mentored </w:t>
            </w:r>
            <w:r w:rsidR="003C1F8A">
              <w:rPr>
                <w:rFonts w:ascii="Times New Roman" w:eastAsia="Batang" w:hAnsi="Times New Roman"/>
              </w:rPr>
              <w:t>junior team members.</w:t>
            </w:r>
          </w:p>
          <w:p w14:paraId="69FE70FA" w14:textId="77777777" w:rsidR="00B73AD0" w:rsidRPr="00DD2FDC" w:rsidRDefault="00B73AD0" w:rsidP="00DF1A71">
            <w:pPr>
              <w:ind w:left="720"/>
              <w:rPr>
                <w:rFonts w:ascii="Times New Roman" w:eastAsia="Batang" w:hAnsi="Times New Roman"/>
                <w:sz w:val="16"/>
                <w:szCs w:val="16"/>
              </w:rPr>
            </w:pPr>
          </w:p>
          <w:p w14:paraId="34864894" w14:textId="2297D9CF" w:rsidR="009E2D9B" w:rsidRDefault="00F9344C" w:rsidP="00DF1A71">
            <w:pPr>
              <w:rPr>
                <w:rFonts w:ascii="Times New Roman" w:eastAsia="Batang" w:hAnsi="Times New Roman"/>
                <w:b/>
              </w:rPr>
            </w:pPr>
            <w:r w:rsidRPr="004C352B">
              <w:rPr>
                <w:rFonts w:ascii="Times New Roman" w:eastAsia="Batang" w:hAnsi="Times New Roman"/>
              </w:rPr>
              <w:t xml:space="preserve"> </w:t>
            </w:r>
            <w:r w:rsidR="00707742" w:rsidRPr="004C352B">
              <w:rPr>
                <w:rFonts w:ascii="Times New Roman" w:eastAsia="Batang" w:hAnsi="Times New Roman"/>
                <w:b/>
              </w:rPr>
              <w:t>Arizona State University</w:t>
            </w:r>
            <w:r w:rsidR="00CA0770">
              <w:rPr>
                <w:rFonts w:ascii="Times New Roman" w:eastAsia="Batang" w:hAnsi="Times New Roman"/>
                <w:b/>
              </w:rPr>
              <w:t xml:space="preserve">, </w:t>
            </w:r>
            <w:r w:rsidR="00CA0770">
              <w:rPr>
                <w:rFonts w:ascii="Times New Roman" w:eastAsia="Batang" w:hAnsi="Times New Roman"/>
                <w:i/>
              </w:rPr>
              <w:t>Research and Teaching Assistant</w:t>
            </w:r>
            <w:r w:rsidR="00D77B7D" w:rsidRPr="004C352B">
              <w:rPr>
                <w:rFonts w:ascii="Times New Roman" w:eastAsia="Batang" w:hAnsi="Times New Roman"/>
                <w:i/>
              </w:rPr>
              <w:t xml:space="preserve">                                   </w:t>
            </w:r>
            <w:r w:rsidR="00CA0770">
              <w:rPr>
                <w:rFonts w:ascii="Times New Roman" w:eastAsia="Batang" w:hAnsi="Times New Roman"/>
                <w:i/>
              </w:rPr>
              <w:t xml:space="preserve">                     </w:t>
            </w:r>
            <w:r w:rsidR="00D77B7D" w:rsidRPr="004C352B">
              <w:rPr>
                <w:rFonts w:ascii="Times New Roman" w:eastAsia="Batang" w:hAnsi="Times New Roman"/>
                <w:i/>
              </w:rPr>
              <w:t xml:space="preserve"> </w:t>
            </w:r>
            <w:r w:rsidR="00DF2DED">
              <w:rPr>
                <w:rFonts w:ascii="Times New Roman" w:eastAsia="Batang" w:hAnsi="Times New Roman"/>
                <w:i/>
              </w:rPr>
              <w:t xml:space="preserve">             </w:t>
            </w:r>
            <w:r w:rsidR="00D77B7D" w:rsidRPr="004C352B">
              <w:rPr>
                <w:rFonts w:ascii="Times New Roman" w:eastAsia="Batang" w:hAnsi="Times New Roman"/>
                <w:i/>
              </w:rPr>
              <w:t>(Aug 2003 – May 2007)</w:t>
            </w:r>
            <w:r w:rsidR="00406D18">
              <w:rPr>
                <w:rFonts w:ascii="Times New Roman" w:eastAsia="Batang" w:hAnsi="Times New Roman"/>
                <w:i/>
              </w:rPr>
              <w:t xml:space="preserve"> </w:t>
            </w:r>
          </w:p>
          <w:p w14:paraId="27A0BFA7" w14:textId="1A7D53CB" w:rsidR="00535B13" w:rsidRDefault="00535B13" w:rsidP="00397EB3">
            <w:pPr>
              <w:rPr>
                <w:rFonts w:ascii="Times New Roman" w:eastAsia="Batang" w:hAnsi="Times New Roman"/>
                <w:b/>
              </w:rPr>
            </w:pPr>
            <w:r>
              <w:rPr>
                <w:rFonts w:ascii="Times New Roman" w:eastAsia="Batang" w:hAnsi="Times New Roman"/>
                <w:b/>
              </w:rPr>
              <w:t xml:space="preserve"> </w:t>
            </w:r>
            <w:r w:rsidR="00707742" w:rsidRPr="00F32C39">
              <w:rPr>
                <w:rFonts w:ascii="Times New Roman" w:eastAsia="Batang" w:hAnsi="Times New Roman"/>
                <w:b/>
              </w:rPr>
              <w:t>The George Washington University</w:t>
            </w:r>
            <w:r w:rsidR="00CA0770">
              <w:rPr>
                <w:rFonts w:ascii="Times New Roman" w:eastAsia="Batang" w:hAnsi="Times New Roman"/>
                <w:b/>
              </w:rPr>
              <w:t xml:space="preserve">, </w:t>
            </w:r>
            <w:r w:rsidR="00D77B7D" w:rsidRPr="00F32C39">
              <w:rPr>
                <w:rFonts w:ascii="Times New Roman" w:eastAsia="Batang" w:hAnsi="Times New Roman"/>
                <w:b/>
              </w:rPr>
              <w:t xml:space="preserve"> </w:t>
            </w:r>
            <w:r w:rsidR="00CA0770">
              <w:rPr>
                <w:rFonts w:ascii="Times New Roman" w:eastAsia="Batang" w:hAnsi="Times New Roman"/>
                <w:i/>
              </w:rPr>
              <w:t>Research and Teaching Assistant</w:t>
            </w:r>
            <w:r w:rsidR="00D77B7D" w:rsidRPr="00F32C39">
              <w:rPr>
                <w:rFonts w:ascii="Times New Roman" w:eastAsia="Batang" w:hAnsi="Times New Roman"/>
                <w:b/>
              </w:rPr>
              <w:t xml:space="preserve">                 </w:t>
            </w:r>
            <w:r w:rsidR="00CA0770">
              <w:rPr>
                <w:rFonts w:ascii="Times New Roman" w:eastAsia="Batang" w:hAnsi="Times New Roman"/>
                <w:b/>
              </w:rPr>
              <w:t xml:space="preserve">                     </w:t>
            </w:r>
            <w:r w:rsidR="00DF2DED">
              <w:rPr>
                <w:rFonts w:ascii="Times New Roman" w:eastAsia="Batang" w:hAnsi="Times New Roman"/>
                <w:b/>
              </w:rPr>
              <w:t xml:space="preserve">             </w:t>
            </w:r>
            <w:r w:rsidR="004B0BC1">
              <w:rPr>
                <w:rFonts w:ascii="Times New Roman" w:eastAsia="Batang" w:hAnsi="Times New Roman"/>
                <w:i/>
              </w:rPr>
              <w:t xml:space="preserve">(Aug 2001–May </w:t>
            </w:r>
            <w:r w:rsidR="00D77B7D" w:rsidRPr="00F32C39">
              <w:rPr>
                <w:rFonts w:ascii="Times New Roman" w:eastAsia="Batang" w:hAnsi="Times New Roman"/>
                <w:i/>
              </w:rPr>
              <w:t>2003)</w:t>
            </w:r>
          </w:p>
          <w:p w14:paraId="0C75B0DE" w14:textId="34D0C2F9" w:rsidR="00535B13" w:rsidRDefault="00535B13" w:rsidP="00397EB3">
            <w:pPr>
              <w:rPr>
                <w:rFonts w:ascii="Times New Roman" w:eastAsia="Batang" w:hAnsi="Times New Roman"/>
                <w:b/>
              </w:rPr>
            </w:pPr>
          </w:p>
          <w:p w14:paraId="7475B645" w14:textId="77777777" w:rsidR="00222067" w:rsidRPr="00397EB3" w:rsidRDefault="0030019A" w:rsidP="00397EB3">
            <w:pPr>
              <w:rPr>
                <w:rFonts w:ascii="Times New Roman" w:eastAsia="Batang" w:hAnsi="Times New Roman"/>
              </w:rPr>
            </w:pPr>
            <w:r w:rsidRPr="00397EB3">
              <w:rPr>
                <w:rFonts w:ascii="Times New Roman" w:eastAsia="Batang" w:hAnsi="Times New Roman"/>
                <w:b/>
              </w:rPr>
              <w:t>EDUCATION</w:t>
            </w:r>
          </w:p>
          <w:p w14:paraId="62DE6C93" w14:textId="77777777" w:rsidR="0030019A" w:rsidRDefault="0030019A" w:rsidP="00DF1A71">
            <w:pPr>
              <w:pStyle w:val="Achievement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ascii="Times New Roman" w:eastAsia="Batang" w:hAnsi="Times New Roman"/>
                <w:i/>
              </w:rPr>
            </w:pPr>
            <w:r w:rsidRPr="00CE0ABF">
              <w:rPr>
                <w:rFonts w:ascii="Times New Roman" w:eastAsia="Batang" w:hAnsi="Times New Roman"/>
                <w:b/>
              </w:rPr>
              <w:t xml:space="preserve">PhD  </w:t>
            </w:r>
            <w:r w:rsidR="00CE0ABF">
              <w:rPr>
                <w:rFonts w:ascii="Times New Roman" w:eastAsia="Batang" w:hAnsi="Times New Roman"/>
                <w:b/>
              </w:rPr>
              <w:t xml:space="preserve">- </w:t>
            </w:r>
            <w:r w:rsidRPr="00CE0ABF">
              <w:rPr>
                <w:rFonts w:ascii="Times New Roman" w:eastAsia="Batang" w:hAnsi="Times New Roman"/>
                <w:b/>
              </w:rPr>
              <w:t>Computer Science, Arizona State University</w:t>
            </w:r>
            <w:r w:rsidRPr="00271BDE">
              <w:rPr>
                <w:rFonts w:ascii="Times New Roman" w:eastAsia="Batang" w:hAnsi="Times New Roman"/>
              </w:rPr>
              <w:t xml:space="preserve">, Tempe, USA                     </w:t>
            </w:r>
            <w:r w:rsidR="00E011FB">
              <w:rPr>
                <w:rFonts w:ascii="Times New Roman" w:eastAsia="Batang" w:hAnsi="Times New Roman"/>
              </w:rPr>
              <w:t xml:space="preserve">               </w:t>
            </w:r>
            <w:r w:rsidRPr="00271BDE">
              <w:rPr>
                <w:rFonts w:ascii="Times New Roman" w:eastAsia="Batang" w:hAnsi="Times New Roman"/>
              </w:rPr>
              <w:t xml:space="preserve"> (CGPA: 4.00/4.00)      </w:t>
            </w:r>
            <w:r w:rsidR="005E4BE0">
              <w:rPr>
                <w:rFonts w:ascii="Times New Roman" w:eastAsia="Batang" w:hAnsi="Times New Roman"/>
              </w:rPr>
              <w:t xml:space="preserve"> </w:t>
            </w:r>
            <w:r w:rsidR="00633F87">
              <w:rPr>
                <w:rFonts w:ascii="Times New Roman" w:eastAsia="Batang" w:hAnsi="Times New Roman"/>
              </w:rPr>
              <w:t xml:space="preserve"> </w:t>
            </w:r>
            <w:r w:rsidRPr="00271BDE">
              <w:rPr>
                <w:rFonts w:ascii="Times New Roman" w:eastAsia="Batang" w:hAnsi="Times New Roman"/>
              </w:rPr>
              <w:t xml:space="preserve"> (</w:t>
            </w:r>
            <w:r w:rsidRPr="00271BDE">
              <w:rPr>
                <w:rFonts w:ascii="Times New Roman" w:eastAsia="Batang" w:hAnsi="Times New Roman"/>
                <w:i/>
              </w:rPr>
              <w:t>Aug 2003- Aug 2007)</w:t>
            </w:r>
          </w:p>
          <w:p w14:paraId="09F838D2" w14:textId="77777777" w:rsidR="00A24D5A" w:rsidRPr="00271BDE" w:rsidRDefault="00582E85" w:rsidP="00DF1A71">
            <w:pPr>
              <w:pStyle w:val="Achievement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ascii="Times New Roman" w:eastAsia="Batang" w:hAnsi="Times New Roman"/>
                <w:i/>
              </w:rPr>
            </w:pPr>
            <w:r>
              <w:rPr>
                <w:rFonts w:ascii="Times New Roman" w:eastAsia="Batang" w:hAnsi="Times New Roman"/>
              </w:rPr>
              <w:t xml:space="preserve">Sample </w:t>
            </w:r>
            <w:r w:rsidR="00E643BF">
              <w:rPr>
                <w:rFonts w:ascii="Times New Roman" w:eastAsia="Batang" w:hAnsi="Times New Roman"/>
              </w:rPr>
              <w:t>p</w:t>
            </w:r>
            <w:r w:rsidR="00A24D5A" w:rsidRPr="00F32C39">
              <w:rPr>
                <w:rFonts w:ascii="Times New Roman" w:eastAsia="Batang" w:hAnsi="Times New Roman"/>
              </w:rPr>
              <w:t xml:space="preserve">ublications are available upon request with full list reachable </w:t>
            </w:r>
            <w:r w:rsidR="00250B28">
              <w:rPr>
                <w:rFonts w:ascii="Times New Roman" w:eastAsia="Batang" w:hAnsi="Times New Roman"/>
              </w:rPr>
              <w:t xml:space="preserve">at </w:t>
            </w:r>
            <w:hyperlink r:id="rId14" w:history="1">
              <w:r w:rsidR="000372DD" w:rsidRPr="00890089">
                <w:rPr>
                  <w:rStyle w:val="Hyperlink"/>
                  <w:rFonts w:ascii="Times New Roman" w:eastAsia="Batang" w:hAnsi="Times New Roman"/>
                </w:rPr>
                <w:t>http://www.thetopcoder.com</w:t>
              </w:r>
            </w:hyperlink>
            <w:r w:rsidR="000372DD">
              <w:rPr>
                <w:rFonts w:ascii="Times New Roman" w:eastAsia="Batang" w:hAnsi="Times New Roman"/>
              </w:rPr>
              <w:t xml:space="preserve"> </w:t>
            </w:r>
          </w:p>
          <w:p w14:paraId="12A8759B" w14:textId="77777777" w:rsidR="00CE0ABF" w:rsidRDefault="0040092B" w:rsidP="00DF1A71">
            <w:pPr>
              <w:pStyle w:val="Achievement"/>
              <w:numPr>
                <w:ilvl w:val="0"/>
                <w:numId w:val="10"/>
              </w:numPr>
              <w:spacing w:after="0" w:line="240" w:lineRule="auto"/>
              <w:jc w:val="left"/>
              <w:rPr>
                <w:rFonts w:ascii="Times New Roman" w:eastAsia="Batang" w:hAnsi="Times New Roman"/>
              </w:rPr>
            </w:pPr>
            <w:r>
              <w:rPr>
                <w:rFonts w:ascii="Times New Roman" w:eastAsia="Batang" w:hAnsi="Times New Roman"/>
              </w:rPr>
              <w:t xml:space="preserve">Granted full scholarship with </w:t>
            </w:r>
            <w:r w:rsidR="00CE0ABF" w:rsidRPr="00F667DB">
              <w:rPr>
                <w:rFonts w:ascii="Times New Roman" w:eastAsia="Batang" w:hAnsi="Times New Roman"/>
              </w:rPr>
              <w:t xml:space="preserve">ASU EAS Teaching Assistantship </w:t>
            </w:r>
            <w:r w:rsidR="0076406D">
              <w:rPr>
                <w:rFonts w:ascii="Times New Roman" w:eastAsia="Batang" w:hAnsi="Times New Roman"/>
              </w:rPr>
              <w:t>and</w:t>
            </w:r>
            <w:r w:rsidR="00CE0ABF" w:rsidRPr="00F667DB">
              <w:rPr>
                <w:rFonts w:ascii="Times New Roman" w:eastAsia="Batang" w:hAnsi="Times New Roman"/>
              </w:rPr>
              <w:t xml:space="preserve"> GCAT Award</w:t>
            </w:r>
            <w:r w:rsidR="0076406D">
              <w:rPr>
                <w:rFonts w:ascii="Times New Roman" w:eastAsia="Batang" w:hAnsi="Times New Roman"/>
              </w:rPr>
              <w:t>s</w:t>
            </w:r>
            <w:r w:rsidR="00CE0ABF">
              <w:rPr>
                <w:rFonts w:ascii="Times New Roman" w:eastAsia="Batang" w:hAnsi="Times New Roman"/>
              </w:rPr>
              <w:t xml:space="preserve"> (4 years)</w:t>
            </w:r>
            <w:r w:rsidR="00CE0ABF" w:rsidRPr="00F667DB">
              <w:rPr>
                <w:rFonts w:ascii="Times New Roman" w:eastAsia="Batang" w:hAnsi="Times New Roman"/>
              </w:rPr>
              <w:t>.</w:t>
            </w:r>
          </w:p>
          <w:p w14:paraId="63B48051" w14:textId="77777777" w:rsidR="00CE0ABF" w:rsidRPr="00E643BF" w:rsidRDefault="0040092B" w:rsidP="00DF1A71">
            <w:pPr>
              <w:pStyle w:val="Achievement"/>
              <w:numPr>
                <w:ilvl w:val="0"/>
                <w:numId w:val="10"/>
              </w:numPr>
              <w:spacing w:after="0" w:line="240" w:lineRule="auto"/>
              <w:jc w:val="left"/>
              <w:rPr>
                <w:rFonts w:ascii="Times New Roman" w:eastAsia="Batang" w:hAnsi="Times New Roman"/>
              </w:rPr>
            </w:pPr>
            <w:r w:rsidRPr="00E643BF">
              <w:rPr>
                <w:rFonts w:ascii="Times New Roman" w:eastAsia="Batang" w:hAnsi="Times New Roman"/>
              </w:rPr>
              <w:t xml:space="preserve">Received </w:t>
            </w:r>
            <w:r w:rsidR="00CE0ABF" w:rsidRPr="00E643BF">
              <w:rPr>
                <w:rFonts w:ascii="Times New Roman" w:eastAsia="Batang" w:hAnsi="Times New Roman"/>
              </w:rPr>
              <w:t>2 National Science Fo</w:t>
            </w:r>
            <w:r w:rsidR="001458CD">
              <w:rPr>
                <w:rFonts w:ascii="Times New Roman" w:eastAsia="Batang" w:hAnsi="Times New Roman"/>
              </w:rPr>
              <w:t xml:space="preserve">undation Travel Grants, </w:t>
            </w:r>
            <w:r w:rsidR="00CE0ABF" w:rsidRPr="00E643BF">
              <w:rPr>
                <w:rFonts w:ascii="Times New Roman" w:eastAsia="Batang" w:hAnsi="Times New Roman"/>
              </w:rPr>
              <w:t>Travel Grants from ASU Division of Graduate Studies</w:t>
            </w:r>
            <w:r w:rsidR="00B0569B" w:rsidRPr="00E643BF">
              <w:rPr>
                <w:rFonts w:ascii="Times New Roman" w:eastAsia="Batang" w:hAnsi="Times New Roman"/>
              </w:rPr>
              <w:t>,</w:t>
            </w:r>
            <w:r w:rsidR="00CE0ABF" w:rsidRPr="00E643BF">
              <w:rPr>
                <w:rFonts w:ascii="Times New Roman" w:eastAsia="Batang" w:hAnsi="Times New Roman"/>
              </w:rPr>
              <w:t xml:space="preserve"> ASU GPSA</w:t>
            </w:r>
          </w:p>
          <w:p w14:paraId="1EAB886E" w14:textId="77777777" w:rsidR="0030019A" w:rsidRPr="00271BDE" w:rsidRDefault="0030019A" w:rsidP="00DF1A71">
            <w:pPr>
              <w:pStyle w:val="Achievement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ascii="Times New Roman" w:eastAsia="Batang" w:hAnsi="Times New Roman"/>
                <w:sz w:val="8"/>
                <w:szCs w:val="8"/>
              </w:rPr>
            </w:pPr>
          </w:p>
          <w:p w14:paraId="359DB81B" w14:textId="77777777" w:rsidR="0030019A" w:rsidRDefault="0030019A" w:rsidP="00DF1A71">
            <w:pPr>
              <w:pStyle w:val="Achievement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ascii="Times New Roman" w:eastAsia="Batang" w:hAnsi="Times New Roman"/>
                <w:i/>
              </w:rPr>
            </w:pPr>
            <w:r w:rsidRPr="00CE0ABF">
              <w:rPr>
                <w:rFonts w:ascii="Times New Roman" w:eastAsia="Batang" w:hAnsi="Times New Roman"/>
                <w:b/>
              </w:rPr>
              <w:t xml:space="preserve">MS  </w:t>
            </w:r>
            <w:r w:rsidR="00CE0ABF">
              <w:rPr>
                <w:rFonts w:ascii="Times New Roman" w:eastAsia="Batang" w:hAnsi="Times New Roman"/>
                <w:b/>
              </w:rPr>
              <w:t>-</w:t>
            </w:r>
            <w:r w:rsidRPr="00CE0ABF">
              <w:rPr>
                <w:rFonts w:ascii="Times New Roman" w:eastAsia="Batang" w:hAnsi="Times New Roman"/>
                <w:b/>
              </w:rPr>
              <w:t xml:space="preserve"> Computer Science, The George Washington University</w:t>
            </w:r>
            <w:r w:rsidRPr="00271BDE">
              <w:rPr>
                <w:rFonts w:ascii="Times New Roman" w:eastAsia="Batang" w:hAnsi="Times New Roman"/>
              </w:rPr>
              <w:t>, Washington DC, U</w:t>
            </w:r>
            <w:r w:rsidR="00CA0770">
              <w:rPr>
                <w:rFonts w:ascii="Times New Roman" w:eastAsia="Batang" w:hAnsi="Times New Roman"/>
              </w:rPr>
              <w:t xml:space="preserve">SA    (CGPA: 3.85 / 4.00)      </w:t>
            </w:r>
            <w:r w:rsidRPr="00271BDE">
              <w:rPr>
                <w:rFonts w:ascii="Times New Roman" w:eastAsia="Batang" w:hAnsi="Times New Roman"/>
                <w:i/>
              </w:rPr>
              <w:t>(Aug 2001 – Aug 2003)</w:t>
            </w:r>
          </w:p>
          <w:p w14:paraId="7EACBCF8" w14:textId="77777777" w:rsidR="00CE0ABF" w:rsidRPr="00F667DB" w:rsidRDefault="0040092B" w:rsidP="00DF1A71">
            <w:pPr>
              <w:pStyle w:val="Achievement"/>
              <w:numPr>
                <w:ilvl w:val="0"/>
                <w:numId w:val="4"/>
              </w:numPr>
              <w:spacing w:after="0" w:line="240" w:lineRule="auto"/>
              <w:jc w:val="left"/>
              <w:rPr>
                <w:rFonts w:ascii="Times New Roman" w:eastAsia="Batang" w:hAnsi="Times New Roman"/>
              </w:rPr>
            </w:pPr>
            <w:r>
              <w:rPr>
                <w:rFonts w:ascii="Times New Roman" w:eastAsia="Batang" w:hAnsi="Times New Roman"/>
              </w:rPr>
              <w:t xml:space="preserve">Granted full scholarship with </w:t>
            </w:r>
            <w:r w:rsidR="00CE0ABF" w:rsidRPr="00F667DB">
              <w:rPr>
                <w:rFonts w:ascii="Times New Roman" w:eastAsia="Batang" w:hAnsi="Times New Roman"/>
              </w:rPr>
              <w:t>SEAS Fellowship</w:t>
            </w:r>
            <w:r w:rsidR="00CE0ABF">
              <w:rPr>
                <w:rFonts w:ascii="Times New Roman" w:eastAsia="Batang" w:hAnsi="Times New Roman"/>
              </w:rPr>
              <w:t xml:space="preserve"> Award (1 year), Teaching Assistantship Award (1 year)</w:t>
            </w:r>
            <w:r w:rsidR="00CE0ABF" w:rsidRPr="00F667DB">
              <w:rPr>
                <w:rFonts w:ascii="Times New Roman" w:eastAsia="Batang" w:hAnsi="Times New Roman"/>
              </w:rPr>
              <w:t>.</w:t>
            </w:r>
          </w:p>
          <w:p w14:paraId="43DA7C24" w14:textId="77777777" w:rsidR="0030019A" w:rsidRPr="00271BDE" w:rsidRDefault="0030019A" w:rsidP="00DF1A71">
            <w:pPr>
              <w:pStyle w:val="Achievement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ascii="Times New Roman" w:eastAsia="Batang" w:hAnsi="Times New Roman"/>
                <w:sz w:val="8"/>
                <w:szCs w:val="8"/>
              </w:rPr>
            </w:pPr>
          </w:p>
          <w:p w14:paraId="2FD94945" w14:textId="77777777" w:rsidR="0030019A" w:rsidRPr="00271BDE" w:rsidRDefault="0030019A" w:rsidP="00DF1A71">
            <w:pPr>
              <w:pStyle w:val="Achievement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ascii="Times New Roman" w:eastAsia="Batang" w:hAnsi="Times New Roman"/>
                <w:i/>
              </w:rPr>
            </w:pPr>
            <w:r w:rsidRPr="00CE0ABF">
              <w:rPr>
                <w:rFonts w:ascii="Times New Roman" w:eastAsia="Batang" w:hAnsi="Times New Roman"/>
                <w:b/>
              </w:rPr>
              <w:t>BS</w:t>
            </w:r>
            <w:r w:rsidR="00CE0ABF">
              <w:rPr>
                <w:rFonts w:ascii="Times New Roman" w:eastAsia="Batang" w:hAnsi="Times New Roman"/>
                <w:b/>
              </w:rPr>
              <w:t xml:space="preserve"> -</w:t>
            </w:r>
            <w:r w:rsidRPr="00CE0ABF">
              <w:rPr>
                <w:rFonts w:ascii="Times New Roman" w:eastAsia="Batang" w:hAnsi="Times New Roman"/>
                <w:b/>
              </w:rPr>
              <w:t xml:space="preserve">  Computer Engineering, Middle East Technical University</w:t>
            </w:r>
            <w:r w:rsidRPr="00271BDE">
              <w:rPr>
                <w:rFonts w:ascii="Times New Roman" w:eastAsia="Batang" w:hAnsi="Times New Roman"/>
              </w:rPr>
              <w:t>, Ankara, Turkey            (CGPA: 3.57 / 4.00)       (</w:t>
            </w:r>
            <w:r w:rsidRPr="00271BDE">
              <w:rPr>
                <w:rFonts w:ascii="Times New Roman" w:eastAsia="Batang" w:hAnsi="Times New Roman"/>
                <w:i/>
              </w:rPr>
              <w:t>Aug 1997- May 2001)</w:t>
            </w:r>
          </w:p>
          <w:p w14:paraId="3DDCADE3" w14:textId="77777777" w:rsidR="00CE0ABF" w:rsidRPr="00F667DB" w:rsidRDefault="00CE0ABF" w:rsidP="00DF1A71">
            <w:pPr>
              <w:pStyle w:val="Achievement"/>
              <w:numPr>
                <w:ilvl w:val="0"/>
                <w:numId w:val="4"/>
              </w:numPr>
              <w:spacing w:after="0" w:line="240" w:lineRule="auto"/>
              <w:jc w:val="left"/>
              <w:rPr>
                <w:rFonts w:ascii="Times New Roman" w:eastAsia="Batang" w:hAnsi="Times New Roman"/>
              </w:rPr>
            </w:pPr>
            <w:r w:rsidRPr="00F667DB">
              <w:rPr>
                <w:rFonts w:ascii="Times New Roman" w:eastAsia="Batang" w:hAnsi="Times New Roman"/>
              </w:rPr>
              <w:t xml:space="preserve">Graduated </w:t>
            </w:r>
            <w:r>
              <w:rPr>
                <w:rFonts w:ascii="Times New Roman" w:eastAsia="Batang" w:hAnsi="Times New Roman"/>
              </w:rPr>
              <w:t xml:space="preserve">with High Honor status </w:t>
            </w:r>
            <w:r w:rsidRPr="00F667DB">
              <w:rPr>
                <w:rFonts w:ascii="Times New Roman" w:eastAsia="Batang" w:hAnsi="Times New Roman"/>
              </w:rPr>
              <w:t>(Ranked 11th among 122 students).</w:t>
            </w:r>
          </w:p>
          <w:p w14:paraId="5607C4CA" w14:textId="77777777" w:rsidR="001015E0" w:rsidRDefault="00CE0ABF" w:rsidP="00DF1A71">
            <w:pPr>
              <w:pStyle w:val="Achievement"/>
              <w:numPr>
                <w:ilvl w:val="0"/>
                <w:numId w:val="4"/>
              </w:numPr>
              <w:spacing w:after="0" w:line="240" w:lineRule="auto"/>
              <w:jc w:val="left"/>
              <w:rPr>
                <w:rFonts w:ascii="Times New Roman" w:eastAsia="Batang" w:hAnsi="Times New Roman"/>
              </w:rPr>
            </w:pPr>
            <w:r w:rsidRPr="00F667DB">
              <w:rPr>
                <w:rFonts w:ascii="Times New Roman" w:eastAsia="Batang" w:hAnsi="Times New Roman"/>
              </w:rPr>
              <w:t xml:space="preserve">Ranked in top </w:t>
            </w:r>
            <w:r w:rsidR="00D77B7D">
              <w:rPr>
                <w:rFonts w:ascii="Times New Roman" w:eastAsia="Batang" w:hAnsi="Times New Roman"/>
              </w:rPr>
              <w:t>7</w:t>
            </w:r>
            <w:r w:rsidRPr="00F667DB">
              <w:rPr>
                <w:rFonts w:ascii="Times New Roman" w:eastAsia="Batang" w:hAnsi="Times New Roman"/>
              </w:rPr>
              <w:t>00 (0.0</w:t>
            </w:r>
            <w:r w:rsidR="002B3C14">
              <w:rPr>
                <w:rFonts w:ascii="Times New Roman" w:eastAsia="Batang" w:hAnsi="Times New Roman"/>
              </w:rPr>
              <w:t>4</w:t>
            </w:r>
            <w:r w:rsidRPr="00F667DB">
              <w:rPr>
                <w:rFonts w:ascii="Times New Roman" w:eastAsia="Batang" w:hAnsi="Times New Roman"/>
              </w:rPr>
              <w:t xml:space="preserve">%) in </w:t>
            </w:r>
            <w:r>
              <w:rPr>
                <w:rFonts w:ascii="Times New Roman" w:eastAsia="Batang" w:hAnsi="Times New Roman"/>
              </w:rPr>
              <w:t xml:space="preserve">Turkish </w:t>
            </w:r>
            <w:r w:rsidRPr="00F667DB">
              <w:rPr>
                <w:rFonts w:ascii="Times New Roman" w:eastAsia="Batang" w:hAnsi="Times New Roman"/>
              </w:rPr>
              <w:t>National University Placement Test out of 1.5 million applicants.</w:t>
            </w:r>
            <w:r w:rsidR="00FA1459">
              <w:rPr>
                <w:rFonts w:ascii="Times New Roman" w:eastAsia="Batang" w:hAnsi="Times New Roman"/>
              </w:rPr>
              <w:t xml:space="preserve">                      </w:t>
            </w:r>
          </w:p>
          <w:p w14:paraId="031565BC" w14:textId="77777777" w:rsidR="00813EF6" w:rsidRPr="001030FB" w:rsidRDefault="00813EF6" w:rsidP="00DF1A71">
            <w:pPr>
              <w:pStyle w:val="Achievement"/>
              <w:numPr>
                <w:ilvl w:val="0"/>
                <w:numId w:val="0"/>
              </w:numPr>
              <w:spacing w:after="0" w:line="240" w:lineRule="auto"/>
              <w:ind w:left="245" w:hanging="245"/>
              <w:jc w:val="left"/>
              <w:rPr>
                <w:rFonts w:ascii="Times New Roman" w:eastAsia="Batang" w:hAnsi="Times New Roman"/>
                <w:b/>
                <w:sz w:val="16"/>
                <w:szCs w:val="16"/>
              </w:rPr>
            </w:pPr>
          </w:p>
          <w:p w14:paraId="66EC836F" w14:textId="77777777" w:rsidR="00DF5A7A" w:rsidRPr="00754582" w:rsidRDefault="006A7848" w:rsidP="00754582">
            <w:pPr>
              <w:pStyle w:val="Achievement"/>
              <w:numPr>
                <w:ilvl w:val="0"/>
                <w:numId w:val="0"/>
              </w:numPr>
              <w:spacing w:after="0" w:line="240" w:lineRule="auto"/>
              <w:ind w:left="245" w:hanging="245"/>
              <w:jc w:val="left"/>
              <w:rPr>
                <w:rFonts w:ascii="Times New Roman" w:eastAsia="Batang" w:hAnsi="Times New Roman"/>
              </w:rPr>
            </w:pPr>
            <w:r>
              <w:rPr>
                <w:rFonts w:ascii="Times New Roman" w:eastAsia="Batang" w:hAnsi="Times New Roman"/>
                <w:b/>
              </w:rPr>
              <w:t xml:space="preserve">RESEARCH AND </w:t>
            </w:r>
            <w:r w:rsidR="001015E0" w:rsidRPr="001015E0">
              <w:rPr>
                <w:rFonts w:ascii="Times New Roman" w:eastAsia="Batang" w:hAnsi="Times New Roman"/>
                <w:b/>
              </w:rPr>
              <w:t>PUBLICATIONS</w:t>
            </w:r>
          </w:p>
          <w:p w14:paraId="1A7B24A0" w14:textId="77777777" w:rsidR="00DF5A7A" w:rsidRPr="0032681F" w:rsidRDefault="00DF5A7A" w:rsidP="00DF1A71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18"/>
                <w:szCs w:val="18"/>
              </w:rPr>
            </w:pPr>
            <w:r w:rsidRPr="0032681F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H. Ozgur Sanli, </w:t>
            </w:r>
            <w:r w:rsidRPr="0032681F">
              <w:rPr>
                <w:rFonts w:ascii="Times New Roman" w:hAnsi="Times New Roman"/>
                <w:sz w:val="18"/>
                <w:szCs w:val="18"/>
              </w:rPr>
              <w:t>Hasan Cam,</w:t>
            </w:r>
            <w:r w:rsidRPr="0032681F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 “Collaborative Event-Driven Coverage and Rate Allocation for Event Miss-Ratio Assurances in Wireless Sensor Networks”</w:t>
            </w:r>
            <w:r w:rsidRPr="0032681F"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</w:rPr>
              <w:t xml:space="preserve">, </w:t>
            </w:r>
            <w:r w:rsidRPr="0032681F">
              <w:rPr>
                <w:rFonts w:ascii="Times New Roman" w:hAnsi="Times New Roman"/>
                <w:sz w:val="18"/>
                <w:szCs w:val="18"/>
              </w:rPr>
              <w:t>EURASIP Journal on Wireless Communications and Networking, Special Issue on Theoretical and Algorithmic Foundations of Wireless Ad Hoc and Sensor Networks, April 2010.</w:t>
            </w:r>
          </w:p>
          <w:p w14:paraId="0138DCCE" w14:textId="77777777" w:rsidR="00DF5A7A" w:rsidRPr="0032681F" w:rsidRDefault="00DF5A7A" w:rsidP="00DF1A71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18"/>
                <w:szCs w:val="18"/>
              </w:rPr>
            </w:pPr>
            <w:r w:rsidRPr="0032681F">
              <w:rPr>
                <w:rFonts w:ascii="Times New Roman" w:hAnsi="Times New Roman"/>
                <w:sz w:val="18"/>
                <w:szCs w:val="18"/>
              </w:rPr>
              <w:t xml:space="preserve">Hasan Çam, Suat Ozdemir, </w:t>
            </w:r>
            <w:r w:rsidRPr="0032681F">
              <w:rPr>
                <w:rFonts w:ascii="Times New Roman" w:hAnsi="Times New Roman"/>
                <w:b/>
                <w:bCs/>
                <w:sz w:val="18"/>
                <w:szCs w:val="18"/>
              </w:rPr>
              <w:t>H. Ozgur Sanli</w:t>
            </w:r>
            <w:r w:rsidRPr="0032681F">
              <w:rPr>
                <w:rFonts w:ascii="Times New Roman" w:hAnsi="Times New Roman"/>
                <w:sz w:val="18"/>
                <w:szCs w:val="18"/>
              </w:rPr>
              <w:t>, Prashant Nair,</w:t>
            </w:r>
            <w:r w:rsidRPr="0032681F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 “Secure Differential Data Aggregation for Wireless Sensor Networks”</w:t>
            </w:r>
            <w:r w:rsidRPr="0032681F"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</w:rPr>
              <w:t>,</w:t>
            </w:r>
            <w:r w:rsidRPr="0032681F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Pr="0032681F">
              <w:rPr>
                <w:rFonts w:ascii="Times New Roman" w:hAnsi="Times New Roman"/>
                <w:sz w:val="18"/>
                <w:szCs w:val="18"/>
              </w:rPr>
              <w:t>Sensor Network Operations, Editor Shashi Phoha, IEEE Press, Wiley Publications, 2004.</w:t>
            </w:r>
          </w:p>
          <w:p w14:paraId="7D7B73AB" w14:textId="77777777" w:rsidR="00DF5A7A" w:rsidRPr="0032681F" w:rsidRDefault="00DF5A7A" w:rsidP="00DF1A71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18"/>
                <w:szCs w:val="18"/>
              </w:rPr>
            </w:pPr>
            <w:r w:rsidRPr="0032681F">
              <w:rPr>
                <w:rFonts w:ascii="Times New Roman" w:hAnsi="Times New Roman"/>
                <w:sz w:val="18"/>
                <w:szCs w:val="18"/>
              </w:rPr>
              <w:t>Hasan Çam</w:t>
            </w:r>
            <w:r w:rsidRPr="0032681F">
              <w:rPr>
                <w:rFonts w:ascii="Times New Roman" w:hAnsi="Times New Roman"/>
                <w:b/>
                <w:bCs/>
                <w:sz w:val="18"/>
                <w:szCs w:val="18"/>
              </w:rPr>
              <w:t>,</w:t>
            </w:r>
            <w:r w:rsidRPr="0032681F">
              <w:rPr>
                <w:rFonts w:ascii="Times New Roman" w:hAnsi="Times New Roman"/>
                <w:sz w:val="18"/>
                <w:szCs w:val="18"/>
              </w:rPr>
              <w:t xml:space="preserve"> Suat Ozdemir, Prashant Nair, Devasenapathy Muthuavinashiappan, </w:t>
            </w:r>
            <w:r w:rsidRPr="0032681F">
              <w:rPr>
                <w:rFonts w:ascii="Times New Roman" w:hAnsi="Times New Roman"/>
                <w:b/>
                <w:bCs/>
                <w:sz w:val="18"/>
                <w:szCs w:val="18"/>
              </w:rPr>
              <w:t>H. Ozgur Sanli</w:t>
            </w:r>
            <w:r w:rsidRPr="0032681F">
              <w:rPr>
                <w:rFonts w:ascii="Times New Roman" w:hAnsi="Times New Roman"/>
                <w:sz w:val="18"/>
                <w:szCs w:val="18"/>
              </w:rPr>
              <w:t>, “</w:t>
            </w:r>
            <w:r w:rsidRPr="0032681F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Energy-Efficient Secure Pattern Based Data Aggregation for Wireless Sensor Networks”, </w:t>
            </w:r>
            <w:r w:rsidRPr="0032681F">
              <w:rPr>
                <w:rFonts w:ascii="Times New Roman" w:hAnsi="Times New Roman"/>
                <w:sz w:val="18"/>
                <w:szCs w:val="18"/>
              </w:rPr>
              <w:t>Computer Communications Journal, Special Issue on Sensor Networks, Volume 29, Issue 4, 20 Feb 2006.</w:t>
            </w:r>
          </w:p>
          <w:p w14:paraId="0411671B" w14:textId="77777777" w:rsidR="00DF5A7A" w:rsidRPr="0032681F" w:rsidRDefault="00DF5A7A" w:rsidP="00DF1A71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18"/>
                <w:szCs w:val="18"/>
              </w:rPr>
            </w:pPr>
            <w:r w:rsidRPr="0032681F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H. Ozgur Sanli, </w:t>
            </w:r>
            <w:r w:rsidRPr="0032681F">
              <w:rPr>
                <w:rFonts w:ascii="Times New Roman" w:hAnsi="Times New Roman"/>
                <w:sz w:val="18"/>
                <w:szCs w:val="18"/>
              </w:rPr>
              <w:t>Hasan Cam, “</w:t>
            </w:r>
            <w:r w:rsidRPr="0032681F">
              <w:rPr>
                <w:rFonts w:ascii="Times New Roman" w:hAnsi="Times New Roman"/>
                <w:i/>
                <w:iCs/>
                <w:sz w:val="18"/>
                <w:szCs w:val="18"/>
              </w:rPr>
              <w:t>Joint Coverage Coverage Scheduling and Identity Management for Multiple Target-Tracking in Wireless Sensor Networks</w:t>
            </w:r>
            <w:r w:rsidRPr="0032681F">
              <w:rPr>
                <w:rFonts w:ascii="Times New Roman" w:hAnsi="Times New Roman"/>
                <w:sz w:val="18"/>
                <w:szCs w:val="18"/>
              </w:rPr>
              <w:t>”, Proceedings of IEEE GLOBECOM 2008, New Orleans.</w:t>
            </w:r>
          </w:p>
          <w:p w14:paraId="2AAD18C1" w14:textId="77777777" w:rsidR="00DF5A7A" w:rsidRPr="0032681F" w:rsidRDefault="00DF5A7A" w:rsidP="00DF1A71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18"/>
                <w:szCs w:val="18"/>
              </w:rPr>
            </w:pPr>
            <w:r w:rsidRPr="0032681F">
              <w:rPr>
                <w:rFonts w:ascii="Times New Roman" w:hAnsi="Times New Roman"/>
                <w:b/>
                <w:bCs/>
                <w:sz w:val="18"/>
                <w:szCs w:val="18"/>
              </w:rPr>
              <w:t>H. Ozgur Sanli</w:t>
            </w:r>
            <w:r w:rsidRPr="0032681F">
              <w:rPr>
                <w:rFonts w:ascii="Times New Roman" w:hAnsi="Times New Roman"/>
                <w:sz w:val="18"/>
                <w:szCs w:val="18"/>
              </w:rPr>
              <w:t>,</w:t>
            </w:r>
            <w:r w:rsidRPr="0032681F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Pr="0032681F">
              <w:rPr>
                <w:rFonts w:ascii="Times New Roman" w:hAnsi="Times New Roman"/>
                <w:sz w:val="18"/>
                <w:szCs w:val="18"/>
              </w:rPr>
              <w:t>Hasan Cam,</w:t>
            </w:r>
            <w:r w:rsidRPr="0032681F"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</w:rPr>
              <w:t xml:space="preserve"> “</w:t>
            </w:r>
            <w:r w:rsidRPr="0032681F">
              <w:rPr>
                <w:rFonts w:ascii="Times New Roman" w:hAnsi="Times New Roman"/>
                <w:i/>
                <w:iCs/>
                <w:sz w:val="18"/>
                <w:szCs w:val="18"/>
              </w:rPr>
              <w:t>Event Driven Coverage and Rate Allocation for Providing Miss-Ratio Assurances in Wireless Sensor Networks</w:t>
            </w:r>
            <w:r w:rsidRPr="0032681F">
              <w:rPr>
                <w:rFonts w:ascii="Times New Roman" w:hAnsi="Times New Roman"/>
                <w:sz w:val="18"/>
                <w:szCs w:val="18"/>
              </w:rPr>
              <w:t>”, Proceedings of IEEE GLOBECOM 2007, Washington DC.</w:t>
            </w:r>
          </w:p>
          <w:p w14:paraId="4D9B6274" w14:textId="77777777" w:rsidR="00DF5A7A" w:rsidRPr="0032681F" w:rsidRDefault="00DF5A7A" w:rsidP="00DF1A71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18"/>
                <w:szCs w:val="18"/>
              </w:rPr>
            </w:pPr>
            <w:r w:rsidRPr="0032681F">
              <w:rPr>
                <w:rFonts w:ascii="Times New Roman" w:hAnsi="Times New Roman"/>
                <w:b/>
                <w:bCs/>
                <w:sz w:val="18"/>
                <w:szCs w:val="18"/>
              </w:rPr>
              <w:t>H. Ozgur Sanli</w:t>
            </w:r>
            <w:r w:rsidRPr="0032681F">
              <w:rPr>
                <w:rFonts w:ascii="Times New Roman" w:hAnsi="Times New Roman"/>
                <w:sz w:val="18"/>
                <w:szCs w:val="18"/>
              </w:rPr>
              <w:t>,</w:t>
            </w:r>
            <w:r w:rsidRPr="0032681F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Pr="0032681F">
              <w:rPr>
                <w:rFonts w:ascii="Times New Roman" w:hAnsi="Times New Roman"/>
                <w:sz w:val="18"/>
                <w:szCs w:val="18"/>
              </w:rPr>
              <w:t>Hasan Cam,</w:t>
            </w:r>
            <w:r w:rsidRPr="0032681F"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</w:rPr>
              <w:t xml:space="preserve"> “</w:t>
            </w:r>
            <w:r w:rsidRPr="0032681F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 Poster Abstract: Collaborative Scheduling of Event Types and Allocation of Rates for Wireless Sensor Nodes with Multiple Sensing Units</w:t>
            </w:r>
            <w:r w:rsidRPr="0032681F">
              <w:rPr>
                <w:rFonts w:ascii="Times New Roman" w:hAnsi="Times New Roman"/>
                <w:sz w:val="18"/>
                <w:szCs w:val="18"/>
              </w:rPr>
              <w:t>”, Proc. of ACM SenSys 2006, Nov 1-3, 2006, Boulder, Colorado, USA.</w:t>
            </w:r>
          </w:p>
          <w:p w14:paraId="5D1CDAC6" w14:textId="77777777" w:rsidR="00DF5A7A" w:rsidRPr="0032681F" w:rsidRDefault="00DF5A7A" w:rsidP="00DF1A71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18"/>
                <w:szCs w:val="18"/>
              </w:rPr>
            </w:pPr>
            <w:r w:rsidRPr="0032681F">
              <w:rPr>
                <w:rFonts w:ascii="Times New Roman" w:hAnsi="Times New Roman"/>
                <w:b/>
                <w:bCs/>
                <w:sz w:val="18"/>
                <w:szCs w:val="18"/>
              </w:rPr>
              <w:t>H. Ozgur Sanli</w:t>
            </w:r>
            <w:r w:rsidRPr="0032681F">
              <w:rPr>
                <w:rFonts w:ascii="Times New Roman" w:hAnsi="Times New Roman"/>
                <w:sz w:val="18"/>
                <w:szCs w:val="18"/>
              </w:rPr>
              <w:t>,</w:t>
            </w:r>
            <w:r w:rsidRPr="0032681F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Pr="0032681F">
              <w:rPr>
                <w:rFonts w:ascii="Times New Roman" w:hAnsi="Times New Roman"/>
                <w:sz w:val="18"/>
                <w:szCs w:val="18"/>
              </w:rPr>
              <w:t>Hasan Cam, “</w:t>
            </w:r>
            <w:r w:rsidRPr="0032681F">
              <w:rPr>
                <w:rFonts w:ascii="Times New Roman" w:hAnsi="Times New Roman"/>
                <w:i/>
                <w:iCs/>
                <w:sz w:val="18"/>
                <w:szCs w:val="18"/>
              </w:rPr>
              <w:t>Adaptive Task Scheduling for Providing Event Miss-Ratio Statistical Assurances in Wireless Sensor Networks</w:t>
            </w:r>
            <w:r w:rsidRPr="0032681F">
              <w:rPr>
                <w:rFonts w:ascii="Times New Roman" w:hAnsi="Times New Roman"/>
                <w:sz w:val="18"/>
                <w:szCs w:val="18"/>
              </w:rPr>
              <w:t>”, Proceedings of IEEE WCNC 2006, Las Vegas NV.</w:t>
            </w:r>
          </w:p>
          <w:p w14:paraId="3701C794" w14:textId="77777777" w:rsidR="00DF5A7A" w:rsidRPr="0032681F" w:rsidRDefault="00DF5A7A" w:rsidP="00DF1A71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18"/>
                <w:szCs w:val="18"/>
              </w:rPr>
            </w:pPr>
            <w:r w:rsidRPr="0032681F">
              <w:rPr>
                <w:rFonts w:ascii="Times New Roman" w:hAnsi="Times New Roman"/>
                <w:b/>
                <w:bCs/>
                <w:sz w:val="18"/>
                <w:szCs w:val="18"/>
              </w:rPr>
              <w:t>H. Ozgur Sanli</w:t>
            </w:r>
            <w:r w:rsidRPr="0032681F">
              <w:rPr>
                <w:rFonts w:ascii="Times New Roman" w:hAnsi="Times New Roman"/>
                <w:sz w:val="18"/>
                <w:szCs w:val="18"/>
              </w:rPr>
              <w:t>, Rajesh Poornachandran, Hasan Cam</w:t>
            </w:r>
            <w:r w:rsidRPr="0032681F">
              <w:rPr>
                <w:rFonts w:ascii="Times New Roman" w:hAnsi="Times New Roman"/>
                <w:b/>
                <w:bCs/>
                <w:sz w:val="18"/>
                <w:szCs w:val="18"/>
              </w:rPr>
              <w:t>,</w:t>
            </w:r>
            <w:r w:rsidRPr="0032681F"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</w:rPr>
              <w:t xml:space="preserve"> </w:t>
            </w:r>
            <w:r w:rsidRPr="0032681F">
              <w:rPr>
                <w:rFonts w:ascii="Times New Roman" w:hAnsi="Times New Roman"/>
                <w:sz w:val="18"/>
                <w:szCs w:val="18"/>
              </w:rPr>
              <w:t>“</w:t>
            </w:r>
            <w:r w:rsidRPr="0032681F">
              <w:rPr>
                <w:rFonts w:ascii="Times New Roman" w:hAnsi="Times New Roman"/>
                <w:i/>
                <w:iCs/>
                <w:sz w:val="18"/>
                <w:szCs w:val="18"/>
              </w:rPr>
              <w:t>Collaborative Two-Level Task Scheduling for Wireless Sensor Nodes with Multiple Sensing Units</w:t>
            </w:r>
            <w:r w:rsidRPr="0032681F">
              <w:rPr>
                <w:rFonts w:ascii="Times New Roman" w:hAnsi="Times New Roman"/>
                <w:sz w:val="18"/>
                <w:szCs w:val="18"/>
              </w:rPr>
              <w:t xml:space="preserve">”, Proceedings of IEEE SECON 2005, Santa Clara, CA. </w:t>
            </w:r>
          </w:p>
          <w:p w14:paraId="5A5256F3" w14:textId="77777777" w:rsidR="00DF5A7A" w:rsidRPr="0032681F" w:rsidRDefault="00DF5A7A" w:rsidP="00DF1A71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18"/>
                <w:szCs w:val="18"/>
              </w:rPr>
            </w:pPr>
            <w:r w:rsidRPr="0032681F">
              <w:rPr>
                <w:rFonts w:ascii="Times New Roman" w:hAnsi="Times New Roman"/>
                <w:b/>
                <w:bCs/>
                <w:sz w:val="18"/>
                <w:szCs w:val="18"/>
              </w:rPr>
              <w:t>H. Ozgur Sanli</w:t>
            </w:r>
            <w:r w:rsidRPr="0032681F">
              <w:rPr>
                <w:rFonts w:ascii="Times New Roman" w:hAnsi="Times New Roman"/>
                <w:sz w:val="18"/>
                <w:szCs w:val="18"/>
              </w:rPr>
              <w:t>, Rahul Simha</w:t>
            </w:r>
            <w:r w:rsidRPr="0032681F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, </w:t>
            </w:r>
            <w:r w:rsidRPr="0032681F">
              <w:rPr>
                <w:rFonts w:ascii="Times New Roman" w:hAnsi="Times New Roman"/>
                <w:sz w:val="18"/>
                <w:szCs w:val="18"/>
              </w:rPr>
              <w:t>“</w:t>
            </w:r>
            <w:r w:rsidRPr="0032681F">
              <w:rPr>
                <w:rFonts w:ascii="Times New Roman" w:hAnsi="Times New Roman"/>
                <w:i/>
                <w:iCs/>
                <w:sz w:val="18"/>
                <w:szCs w:val="18"/>
              </w:rPr>
              <w:t>A Joint Design Approach for Communication Schedule and Layout of Wireless Sensor Networks”</w:t>
            </w:r>
            <w:r w:rsidRPr="0032681F"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</w:rPr>
              <w:t xml:space="preserve">, </w:t>
            </w:r>
            <w:r w:rsidRPr="0032681F">
              <w:rPr>
                <w:rFonts w:ascii="Times New Roman" w:hAnsi="Times New Roman"/>
                <w:sz w:val="18"/>
                <w:szCs w:val="18"/>
              </w:rPr>
              <w:t>Proceedings of ICWN 2005, Las Vegas, NV.</w:t>
            </w:r>
          </w:p>
          <w:p w14:paraId="23DE8E7B" w14:textId="77777777" w:rsidR="00DF5A7A" w:rsidRPr="0032681F" w:rsidRDefault="00DF5A7A" w:rsidP="00DF1A71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18"/>
                <w:szCs w:val="18"/>
              </w:rPr>
            </w:pPr>
            <w:r w:rsidRPr="0032681F">
              <w:rPr>
                <w:rFonts w:ascii="Times New Roman" w:hAnsi="Times New Roman"/>
                <w:b/>
                <w:bCs/>
                <w:sz w:val="18"/>
                <w:szCs w:val="18"/>
              </w:rPr>
              <w:t>H. Ozgur Sanli</w:t>
            </w:r>
            <w:r w:rsidRPr="0032681F">
              <w:rPr>
                <w:rFonts w:ascii="Times New Roman" w:hAnsi="Times New Roman"/>
                <w:sz w:val="18"/>
                <w:szCs w:val="18"/>
              </w:rPr>
              <w:t>, Hasan Cam, “</w:t>
            </w:r>
            <w:r w:rsidRPr="0032681F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Energy Efficient Differentiable Coverage Service Protocols for Wireless Sensor Networks”, </w:t>
            </w:r>
            <w:r w:rsidRPr="0032681F">
              <w:rPr>
                <w:rFonts w:ascii="Times New Roman" w:hAnsi="Times New Roman"/>
                <w:sz w:val="18"/>
                <w:szCs w:val="18"/>
              </w:rPr>
              <w:t>Proceedings of IEEE PerSeNS 2005, Kauai Island, Hawaii.</w:t>
            </w:r>
          </w:p>
          <w:p w14:paraId="2C0CD53C" w14:textId="77777777" w:rsidR="00DF5A7A" w:rsidRPr="0032681F" w:rsidRDefault="00DF5A7A" w:rsidP="00DF1A71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18"/>
                <w:szCs w:val="18"/>
              </w:rPr>
            </w:pPr>
            <w:r w:rsidRPr="0032681F">
              <w:rPr>
                <w:rFonts w:ascii="Times New Roman" w:hAnsi="Times New Roman"/>
                <w:b/>
                <w:bCs/>
                <w:sz w:val="18"/>
                <w:szCs w:val="18"/>
              </w:rPr>
              <w:t>H. Ozgur Sanli</w:t>
            </w:r>
            <w:r w:rsidRPr="0032681F">
              <w:rPr>
                <w:rFonts w:ascii="Times New Roman" w:hAnsi="Times New Roman"/>
                <w:sz w:val="18"/>
                <w:szCs w:val="18"/>
              </w:rPr>
              <w:t>, Suat Ozdemir, Hasan Cam,</w:t>
            </w:r>
            <w:r w:rsidRPr="0032681F"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</w:rPr>
              <w:t xml:space="preserve"> </w:t>
            </w:r>
            <w:r w:rsidRPr="0032681F">
              <w:rPr>
                <w:rFonts w:ascii="Times New Roman" w:hAnsi="Times New Roman"/>
                <w:sz w:val="18"/>
                <w:szCs w:val="18"/>
              </w:rPr>
              <w:t>“</w:t>
            </w:r>
            <w:r w:rsidRPr="0032681F">
              <w:rPr>
                <w:rFonts w:ascii="Times New Roman" w:hAnsi="Times New Roman"/>
                <w:i/>
                <w:iCs/>
                <w:sz w:val="18"/>
                <w:szCs w:val="18"/>
              </w:rPr>
              <w:t>SRDA: A Secure Reference Based Data Aggregation Protocol for Wireless Sensor Networks”</w:t>
            </w:r>
            <w:r w:rsidRPr="0032681F"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</w:rPr>
              <w:t xml:space="preserve">, </w:t>
            </w:r>
            <w:r w:rsidRPr="0032681F">
              <w:rPr>
                <w:rFonts w:ascii="Times New Roman" w:hAnsi="Times New Roman"/>
                <w:sz w:val="18"/>
                <w:szCs w:val="18"/>
              </w:rPr>
              <w:t>Proceedings of IEEE VTC 2004 Fall, Los Angeles, CA.</w:t>
            </w:r>
          </w:p>
          <w:p w14:paraId="035D1C64" w14:textId="77777777" w:rsidR="00DF5A7A" w:rsidRPr="0032681F" w:rsidRDefault="00DF5A7A" w:rsidP="00DF1A71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18"/>
                <w:szCs w:val="18"/>
              </w:rPr>
            </w:pPr>
            <w:r w:rsidRPr="0032681F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H. Ozgur Sanli, </w:t>
            </w:r>
            <w:r w:rsidRPr="0032681F">
              <w:rPr>
                <w:rFonts w:ascii="Times New Roman" w:hAnsi="Times New Roman"/>
                <w:sz w:val="18"/>
                <w:szCs w:val="18"/>
              </w:rPr>
              <w:t>Rahul Simha, Bhagi Narahari,</w:t>
            </w:r>
            <w:r w:rsidRPr="0032681F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 “Geometric Chemotaxis: A Biologically-Inspired Framework for a Class of Wireless Coverage Problems”</w:t>
            </w:r>
            <w:r w:rsidRPr="0032681F"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</w:rPr>
              <w:t xml:space="preserve">, </w:t>
            </w:r>
            <w:r w:rsidRPr="0032681F">
              <w:rPr>
                <w:rFonts w:ascii="Times New Roman" w:hAnsi="Times New Roman"/>
                <w:sz w:val="18"/>
                <w:szCs w:val="18"/>
              </w:rPr>
              <w:t>Ad Hoc &amp; Sensor Wireless Networks, Special Issue Multi-hop Ad hoc Networks: From Theory to reality Volume 2, Number 4, 2006.</w:t>
            </w:r>
          </w:p>
          <w:p w14:paraId="57C16B13" w14:textId="54A3B04A" w:rsidR="00754582" w:rsidRPr="0032681F" w:rsidRDefault="00DF5A7A" w:rsidP="0032681F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18"/>
                <w:szCs w:val="18"/>
              </w:rPr>
            </w:pPr>
            <w:r w:rsidRPr="0032681F">
              <w:rPr>
                <w:rFonts w:ascii="Times New Roman" w:hAnsi="Times New Roman"/>
                <w:b/>
                <w:bCs/>
                <w:sz w:val="18"/>
                <w:szCs w:val="18"/>
              </w:rPr>
              <w:t>H. Ozgur Sanli</w:t>
            </w:r>
            <w:r w:rsidRPr="0032681F">
              <w:rPr>
                <w:rFonts w:ascii="Times New Roman" w:hAnsi="Times New Roman"/>
                <w:sz w:val="18"/>
                <w:szCs w:val="18"/>
              </w:rPr>
              <w:t>,</w:t>
            </w:r>
            <w:r w:rsidRPr="0032681F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Pr="0032681F">
              <w:rPr>
                <w:rFonts w:ascii="Times New Roman" w:hAnsi="Times New Roman"/>
                <w:sz w:val="18"/>
                <w:szCs w:val="18"/>
              </w:rPr>
              <w:t>Hasan Cam, Xiuzhen Cheng,</w:t>
            </w:r>
            <w:r w:rsidRPr="0032681F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 “EQoS: An Energy Efficient QoS Protocol for Wireless Sensor Networks”</w:t>
            </w:r>
            <w:r w:rsidRPr="0032681F">
              <w:rPr>
                <w:rFonts w:ascii="Times New Roman" w:hAnsi="Times New Roman"/>
                <w:sz w:val="18"/>
                <w:szCs w:val="18"/>
              </w:rPr>
              <w:t>,</w:t>
            </w:r>
            <w:r w:rsidRPr="0032681F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Pr="0032681F">
              <w:rPr>
                <w:rFonts w:ascii="Times New Roman" w:hAnsi="Times New Roman"/>
                <w:sz w:val="18"/>
                <w:szCs w:val="18"/>
              </w:rPr>
              <w:t>Proceedings of SCS WMC 2004, San Diego, CA</w:t>
            </w:r>
            <w:r w:rsidR="0032681F">
              <w:rPr>
                <w:rFonts w:ascii="Times New Roman" w:hAnsi="Times New Roman"/>
                <w:sz w:val="18"/>
                <w:szCs w:val="18"/>
              </w:rPr>
              <w:t>.</w:t>
            </w:r>
          </w:p>
          <w:p w14:paraId="4C3BF6A9" w14:textId="2C4962BC" w:rsidR="006C62C2" w:rsidRPr="0040092B" w:rsidRDefault="006C62C2" w:rsidP="006C62C2">
            <w:pPr>
              <w:pStyle w:val="Achievement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ascii="Times New Roman" w:eastAsia="Batang" w:hAnsi="Times New Roman"/>
              </w:rPr>
            </w:pPr>
          </w:p>
        </w:tc>
      </w:tr>
    </w:tbl>
    <w:p w14:paraId="4D1205EF" w14:textId="77777777" w:rsidR="00237333" w:rsidRDefault="00237333" w:rsidP="00054ED0"/>
    <w:sectPr w:rsidR="00237333" w:rsidSect="004B795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920" w:right="1350" w:bottom="1440" w:left="1800" w:header="965" w:footer="96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2E0643" w14:textId="77777777" w:rsidR="00A91031" w:rsidRDefault="00A91031">
      <w:r>
        <w:separator/>
      </w:r>
    </w:p>
  </w:endnote>
  <w:endnote w:type="continuationSeparator" w:id="0">
    <w:p w14:paraId="212A15CC" w14:textId="77777777" w:rsidR="00A91031" w:rsidRDefault="00A91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AEE812" w14:textId="77777777" w:rsidR="00F26CFC" w:rsidRDefault="00DA64C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26CF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B09E889" w14:textId="77777777" w:rsidR="00F26CFC" w:rsidRDefault="00F26CF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B42EA0" w14:textId="77777777" w:rsidR="00F26CFC" w:rsidRDefault="00DA64C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26CF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B5B32">
      <w:rPr>
        <w:rStyle w:val="PageNumber"/>
        <w:noProof/>
      </w:rPr>
      <w:t>1</w:t>
    </w:r>
    <w:r>
      <w:rPr>
        <w:rStyle w:val="PageNumber"/>
      </w:rPr>
      <w:fldChar w:fldCharType="end"/>
    </w:r>
  </w:p>
  <w:p w14:paraId="1A6D700B" w14:textId="77777777" w:rsidR="00F26CFC" w:rsidRDefault="00F26CFC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441C8D" w14:textId="77777777" w:rsidR="00AA6D8A" w:rsidRDefault="00AA6D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FD3868" w14:textId="77777777" w:rsidR="00A91031" w:rsidRDefault="00A91031">
      <w:r>
        <w:separator/>
      </w:r>
    </w:p>
  </w:footnote>
  <w:footnote w:type="continuationSeparator" w:id="0">
    <w:p w14:paraId="59EB12A1" w14:textId="77777777" w:rsidR="00A91031" w:rsidRDefault="00A910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E15B2D" w14:textId="77777777" w:rsidR="00AA6D8A" w:rsidRDefault="00AA6D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D7E76" w14:textId="77777777" w:rsidR="00AA6D8A" w:rsidRDefault="00AA6D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CF1CA4" w14:textId="77777777" w:rsidR="00F26CFC" w:rsidRDefault="00F26CFC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034B3"/>
    <w:multiLevelType w:val="hybridMultilevel"/>
    <w:tmpl w:val="C67E7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15AF6"/>
    <w:multiLevelType w:val="hybridMultilevel"/>
    <w:tmpl w:val="3DBCD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C2EA4"/>
    <w:multiLevelType w:val="hybridMultilevel"/>
    <w:tmpl w:val="0AC47E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66A03"/>
    <w:multiLevelType w:val="hybridMultilevel"/>
    <w:tmpl w:val="8D381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A779A"/>
    <w:multiLevelType w:val="hybridMultilevel"/>
    <w:tmpl w:val="BA3C3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373D70"/>
    <w:multiLevelType w:val="hybridMultilevel"/>
    <w:tmpl w:val="76BC8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8C631D"/>
    <w:multiLevelType w:val="hybridMultilevel"/>
    <w:tmpl w:val="4A12E2F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35287484"/>
    <w:multiLevelType w:val="hybridMultilevel"/>
    <w:tmpl w:val="67EA18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FA07DA"/>
    <w:multiLevelType w:val="hybridMultilevel"/>
    <w:tmpl w:val="C31EDE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73084"/>
    <w:multiLevelType w:val="hybridMultilevel"/>
    <w:tmpl w:val="DC1C98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DE017F"/>
    <w:multiLevelType w:val="hybridMultilevel"/>
    <w:tmpl w:val="16447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F32748"/>
    <w:multiLevelType w:val="hybridMultilevel"/>
    <w:tmpl w:val="E7A66834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65FB2A94"/>
    <w:multiLevelType w:val="hybridMultilevel"/>
    <w:tmpl w:val="595E08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12"/>
  </w:num>
  <w:num w:numId="4">
    <w:abstractNumId w:val="9"/>
  </w:num>
  <w:num w:numId="5">
    <w:abstractNumId w:val="5"/>
  </w:num>
  <w:num w:numId="6">
    <w:abstractNumId w:val="2"/>
  </w:num>
  <w:num w:numId="7">
    <w:abstractNumId w:val="7"/>
  </w:num>
  <w:num w:numId="8">
    <w:abstractNumId w:val="8"/>
  </w:num>
  <w:num w:numId="9">
    <w:abstractNumId w:val="0"/>
  </w:num>
  <w:num w:numId="10">
    <w:abstractNumId w:val="6"/>
  </w:num>
  <w:num w:numId="11">
    <w:abstractNumId w:val="3"/>
  </w:num>
  <w:num w:numId="12">
    <w:abstractNumId w:val="4"/>
  </w:num>
  <w:num w:numId="13">
    <w:abstractNumId w:val="11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8" w:dllVersion="513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20BF"/>
    <w:rsid w:val="000022D2"/>
    <w:rsid w:val="00003684"/>
    <w:rsid w:val="00005F92"/>
    <w:rsid w:val="00006A8D"/>
    <w:rsid w:val="00007CBC"/>
    <w:rsid w:val="00016AD9"/>
    <w:rsid w:val="000179A1"/>
    <w:rsid w:val="0002131B"/>
    <w:rsid w:val="000215BF"/>
    <w:rsid w:val="00022A3B"/>
    <w:rsid w:val="00024853"/>
    <w:rsid w:val="00027655"/>
    <w:rsid w:val="000306C8"/>
    <w:rsid w:val="00032BF0"/>
    <w:rsid w:val="00034270"/>
    <w:rsid w:val="00035D57"/>
    <w:rsid w:val="00036B14"/>
    <w:rsid w:val="00036D4E"/>
    <w:rsid w:val="000372DD"/>
    <w:rsid w:val="00041B88"/>
    <w:rsid w:val="00042A2C"/>
    <w:rsid w:val="00045515"/>
    <w:rsid w:val="0004725F"/>
    <w:rsid w:val="00052A05"/>
    <w:rsid w:val="0005451A"/>
    <w:rsid w:val="00054ED0"/>
    <w:rsid w:val="0005779C"/>
    <w:rsid w:val="00062100"/>
    <w:rsid w:val="00062AB8"/>
    <w:rsid w:val="000662EC"/>
    <w:rsid w:val="0007066A"/>
    <w:rsid w:val="00077205"/>
    <w:rsid w:val="000811FF"/>
    <w:rsid w:val="00081E75"/>
    <w:rsid w:val="00084426"/>
    <w:rsid w:val="00084C55"/>
    <w:rsid w:val="00085757"/>
    <w:rsid w:val="000936A5"/>
    <w:rsid w:val="000A2070"/>
    <w:rsid w:val="000A3EF7"/>
    <w:rsid w:val="000A4003"/>
    <w:rsid w:val="000A64E5"/>
    <w:rsid w:val="000A675F"/>
    <w:rsid w:val="000A6853"/>
    <w:rsid w:val="000A72B0"/>
    <w:rsid w:val="000B5B32"/>
    <w:rsid w:val="000B6529"/>
    <w:rsid w:val="000B77B2"/>
    <w:rsid w:val="000C0045"/>
    <w:rsid w:val="000C01D5"/>
    <w:rsid w:val="000C0591"/>
    <w:rsid w:val="000C2D6B"/>
    <w:rsid w:val="000C35EC"/>
    <w:rsid w:val="000C3A87"/>
    <w:rsid w:val="000D006B"/>
    <w:rsid w:val="000D2830"/>
    <w:rsid w:val="000D3A96"/>
    <w:rsid w:val="000D57E2"/>
    <w:rsid w:val="000D5B8E"/>
    <w:rsid w:val="000D64DA"/>
    <w:rsid w:val="000D7C1F"/>
    <w:rsid w:val="000E244E"/>
    <w:rsid w:val="000E4210"/>
    <w:rsid w:val="000E54B0"/>
    <w:rsid w:val="000F0125"/>
    <w:rsid w:val="000F5F66"/>
    <w:rsid w:val="000F753D"/>
    <w:rsid w:val="001015E0"/>
    <w:rsid w:val="00101D2F"/>
    <w:rsid w:val="001030FB"/>
    <w:rsid w:val="00105628"/>
    <w:rsid w:val="00106AC9"/>
    <w:rsid w:val="00111E1D"/>
    <w:rsid w:val="00112D3C"/>
    <w:rsid w:val="001132C7"/>
    <w:rsid w:val="00120F52"/>
    <w:rsid w:val="001219D7"/>
    <w:rsid w:val="00123579"/>
    <w:rsid w:val="00123FDF"/>
    <w:rsid w:val="00124A04"/>
    <w:rsid w:val="00125F7B"/>
    <w:rsid w:val="00125FBB"/>
    <w:rsid w:val="00130399"/>
    <w:rsid w:val="00134230"/>
    <w:rsid w:val="00141C65"/>
    <w:rsid w:val="00143B05"/>
    <w:rsid w:val="001458CD"/>
    <w:rsid w:val="001465DA"/>
    <w:rsid w:val="00150477"/>
    <w:rsid w:val="00151B5F"/>
    <w:rsid w:val="00153FD8"/>
    <w:rsid w:val="00154688"/>
    <w:rsid w:val="00161FF5"/>
    <w:rsid w:val="00162509"/>
    <w:rsid w:val="00162864"/>
    <w:rsid w:val="00163ACE"/>
    <w:rsid w:val="00163CE0"/>
    <w:rsid w:val="00165425"/>
    <w:rsid w:val="00165ED3"/>
    <w:rsid w:val="00166BAB"/>
    <w:rsid w:val="00172752"/>
    <w:rsid w:val="0017588C"/>
    <w:rsid w:val="00180C5C"/>
    <w:rsid w:val="00187AE2"/>
    <w:rsid w:val="0019337B"/>
    <w:rsid w:val="001944A5"/>
    <w:rsid w:val="001950E5"/>
    <w:rsid w:val="0019705B"/>
    <w:rsid w:val="00197538"/>
    <w:rsid w:val="00197946"/>
    <w:rsid w:val="00197D59"/>
    <w:rsid w:val="00197E73"/>
    <w:rsid w:val="001A04A5"/>
    <w:rsid w:val="001A060B"/>
    <w:rsid w:val="001A4293"/>
    <w:rsid w:val="001A4B73"/>
    <w:rsid w:val="001A510F"/>
    <w:rsid w:val="001A63D5"/>
    <w:rsid w:val="001B0E72"/>
    <w:rsid w:val="001B2439"/>
    <w:rsid w:val="001B37A4"/>
    <w:rsid w:val="001B7DE3"/>
    <w:rsid w:val="001B7E8B"/>
    <w:rsid w:val="001C0A22"/>
    <w:rsid w:val="001C16AE"/>
    <w:rsid w:val="001C1BA8"/>
    <w:rsid w:val="001C1F40"/>
    <w:rsid w:val="001C4ACC"/>
    <w:rsid w:val="001C5A7F"/>
    <w:rsid w:val="001C5DA8"/>
    <w:rsid w:val="001D25FF"/>
    <w:rsid w:val="001D557F"/>
    <w:rsid w:val="001D6461"/>
    <w:rsid w:val="001D69D3"/>
    <w:rsid w:val="001E1DCB"/>
    <w:rsid w:val="001E2266"/>
    <w:rsid w:val="001E5802"/>
    <w:rsid w:val="001E6621"/>
    <w:rsid w:val="001E6C37"/>
    <w:rsid w:val="001F2DFE"/>
    <w:rsid w:val="001F645B"/>
    <w:rsid w:val="001F75DE"/>
    <w:rsid w:val="00200A7D"/>
    <w:rsid w:val="00203873"/>
    <w:rsid w:val="00215D3F"/>
    <w:rsid w:val="0021772C"/>
    <w:rsid w:val="00217AD8"/>
    <w:rsid w:val="00217F7D"/>
    <w:rsid w:val="0022185B"/>
    <w:rsid w:val="00222067"/>
    <w:rsid w:val="00222FC5"/>
    <w:rsid w:val="00224B1E"/>
    <w:rsid w:val="00225DE5"/>
    <w:rsid w:val="002279B6"/>
    <w:rsid w:val="00230785"/>
    <w:rsid w:val="002317DE"/>
    <w:rsid w:val="002319A6"/>
    <w:rsid w:val="002330C3"/>
    <w:rsid w:val="00234859"/>
    <w:rsid w:val="002355B2"/>
    <w:rsid w:val="00237333"/>
    <w:rsid w:val="00242609"/>
    <w:rsid w:val="0024277A"/>
    <w:rsid w:val="002427D4"/>
    <w:rsid w:val="00244408"/>
    <w:rsid w:val="00246D66"/>
    <w:rsid w:val="002508E4"/>
    <w:rsid w:val="00250B28"/>
    <w:rsid w:val="00250EA6"/>
    <w:rsid w:val="00251756"/>
    <w:rsid w:val="00251AA5"/>
    <w:rsid w:val="002540DE"/>
    <w:rsid w:val="0025736F"/>
    <w:rsid w:val="00257C3B"/>
    <w:rsid w:val="002615BA"/>
    <w:rsid w:val="0026383B"/>
    <w:rsid w:val="00264126"/>
    <w:rsid w:val="0026684D"/>
    <w:rsid w:val="00266B84"/>
    <w:rsid w:val="00267344"/>
    <w:rsid w:val="00271BDE"/>
    <w:rsid w:val="00271E45"/>
    <w:rsid w:val="00276777"/>
    <w:rsid w:val="0027698B"/>
    <w:rsid w:val="002774D9"/>
    <w:rsid w:val="00277CE2"/>
    <w:rsid w:val="002853CF"/>
    <w:rsid w:val="00285C20"/>
    <w:rsid w:val="00286033"/>
    <w:rsid w:val="00287A2E"/>
    <w:rsid w:val="00292AD8"/>
    <w:rsid w:val="00294B2B"/>
    <w:rsid w:val="00297551"/>
    <w:rsid w:val="002A3A6D"/>
    <w:rsid w:val="002A4D40"/>
    <w:rsid w:val="002A769A"/>
    <w:rsid w:val="002A79C0"/>
    <w:rsid w:val="002A7DED"/>
    <w:rsid w:val="002B0AFA"/>
    <w:rsid w:val="002B0B0D"/>
    <w:rsid w:val="002B3C14"/>
    <w:rsid w:val="002B3E6F"/>
    <w:rsid w:val="002B3E7A"/>
    <w:rsid w:val="002B4E15"/>
    <w:rsid w:val="002C18C3"/>
    <w:rsid w:val="002C435D"/>
    <w:rsid w:val="002D32D9"/>
    <w:rsid w:val="002D5123"/>
    <w:rsid w:val="002D6008"/>
    <w:rsid w:val="002D6C73"/>
    <w:rsid w:val="002D6EA7"/>
    <w:rsid w:val="002D792D"/>
    <w:rsid w:val="002E13A0"/>
    <w:rsid w:val="002E6143"/>
    <w:rsid w:val="002E747C"/>
    <w:rsid w:val="002E7DB1"/>
    <w:rsid w:val="002F77C3"/>
    <w:rsid w:val="0030019A"/>
    <w:rsid w:val="00303164"/>
    <w:rsid w:val="0030343A"/>
    <w:rsid w:val="00304F6D"/>
    <w:rsid w:val="00305011"/>
    <w:rsid w:val="003075EC"/>
    <w:rsid w:val="003121F6"/>
    <w:rsid w:val="00312540"/>
    <w:rsid w:val="0031424D"/>
    <w:rsid w:val="00316CE2"/>
    <w:rsid w:val="00317534"/>
    <w:rsid w:val="00324CE5"/>
    <w:rsid w:val="003262AB"/>
    <w:rsid w:val="0032681F"/>
    <w:rsid w:val="00327766"/>
    <w:rsid w:val="003306D8"/>
    <w:rsid w:val="003308F9"/>
    <w:rsid w:val="00331AFF"/>
    <w:rsid w:val="00332DF1"/>
    <w:rsid w:val="00336515"/>
    <w:rsid w:val="003369DB"/>
    <w:rsid w:val="0033785F"/>
    <w:rsid w:val="003410E4"/>
    <w:rsid w:val="0034285D"/>
    <w:rsid w:val="003435A1"/>
    <w:rsid w:val="00343D75"/>
    <w:rsid w:val="003460E9"/>
    <w:rsid w:val="00350349"/>
    <w:rsid w:val="003525B2"/>
    <w:rsid w:val="00354806"/>
    <w:rsid w:val="003555A7"/>
    <w:rsid w:val="0035649E"/>
    <w:rsid w:val="003604A4"/>
    <w:rsid w:val="00360A0B"/>
    <w:rsid w:val="00366EFC"/>
    <w:rsid w:val="0036738C"/>
    <w:rsid w:val="00373A8D"/>
    <w:rsid w:val="00376CA6"/>
    <w:rsid w:val="003777E5"/>
    <w:rsid w:val="0038393B"/>
    <w:rsid w:val="003843E2"/>
    <w:rsid w:val="00387547"/>
    <w:rsid w:val="003932E5"/>
    <w:rsid w:val="00397689"/>
    <w:rsid w:val="00397EB3"/>
    <w:rsid w:val="003A4E3F"/>
    <w:rsid w:val="003A5621"/>
    <w:rsid w:val="003B18D4"/>
    <w:rsid w:val="003B2582"/>
    <w:rsid w:val="003B2D74"/>
    <w:rsid w:val="003B621F"/>
    <w:rsid w:val="003B6264"/>
    <w:rsid w:val="003B7010"/>
    <w:rsid w:val="003C12BE"/>
    <w:rsid w:val="003C1F8A"/>
    <w:rsid w:val="003C5F7B"/>
    <w:rsid w:val="003D2446"/>
    <w:rsid w:val="003D79A2"/>
    <w:rsid w:val="003E33BD"/>
    <w:rsid w:val="003E3B95"/>
    <w:rsid w:val="003F577B"/>
    <w:rsid w:val="0040092B"/>
    <w:rsid w:val="00402B7F"/>
    <w:rsid w:val="004032AB"/>
    <w:rsid w:val="00403B64"/>
    <w:rsid w:val="0040662B"/>
    <w:rsid w:val="00406D18"/>
    <w:rsid w:val="00411035"/>
    <w:rsid w:val="00413B74"/>
    <w:rsid w:val="00413D87"/>
    <w:rsid w:val="00414E7E"/>
    <w:rsid w:val="00423791"/>
    <w:rsid w:val="00424AB9"/>
    <w:rsid w:val="00425080"/>
    <w:rsid w:val="0042683C"/>
    <w:rsid w:val="00427339"/>
    <w:rsid w:val="00427408"/>
    <w:rsid w:val="004276F9"/>
    <w:rsid w:val="00432F5E"/>
    <w:rsid w:val="0043485A"/>
    <w:rsid w:val="00434B49"/>
    <w:rsid w:val="00435000"/>
    <w:rsid w:val="00436FA6"/>
    <w:rsid w:val="0043791E"/>
    <w:rsid w:val="00440F4F"/>
    <w:rsid w:val="0044193F"/>
    <w:rsid w:val="0044205A"/>
    <w:rsid w:val="0044360F"/>
    <w:rsid w:val="00444A60"/>
    <w:rsid w:val="00445523"/>
    <w:rsid w:val="00447A11"/>
    <w:rsid w:val="00450C03"/>
    <w:rsid w:val="0045233F"/>
    <w:rsid w:val="004525B3"/>
    <w:rsid w:val="004545C4"/>
    <w:rsid w:val="00455BA2"/>
    <w:rsid w:val="00456C2C"/>
    <w:rsid w:val="00457F6B"/>
    <w:rsid w:val="00462D91"/>
    <w:rsid w:val="00464F5E"/>
    <w:rsid w:val="00464F71"/>
    <w:rsid w:val="00466128"/>
    <w:rsid w:val="00467548"/>
    <w:rsid w:val="004715CD"/>
    <w:rsid w:val="00475A74"/>
    <w:rsid w:val="00477523"/>
    <w:rsid w:val="00481197"/>
    <w:rsid w:val="004817BD"/>
    <w:rsid w:val="004833FD"/>
    <w:rsid w:val="00484599"/>
    <w:rsid w:val="0048658C"/>
    <w:rsid w:val="0049354A"/>
    <w:rsid w:val="004A126B"/>
    <w:rsid w:val="004A536D"/>
    <w:rsid w:val="004A7A1B"/>
    <w:rsid w:val="004A7BAE"/>
    <w:rsid w:val="004A7D78"/>
    <w:rsid w:val="004B0AC1"/>
    <w:rsid w:val="004B0BC1"/>
    <w:rsid w:val="004B378E"/>
    <w:rsid w:val="004B7511"/>
    <w:rsid w:val="004B7527"/>
    <w:rsid w:val="004B795B"/>
    <w:rsid w:val="004C2AE2"/>
    <w:rsid w:val="004C352B"/>
    <w:rsid w:val="004C5632"/>
    <w:rsid w:val="004C597F"/>
    <w:rsid w:val="004C6565"/>
    <w:rsid w:val="004C7C6A"/>
    <w:rsid w:val="004D042E"/>
    <w:rsid w:val="004D0FF3"/>
    <w:rsid w:val="004D1EFB"/>
    <w:rsid w:val="004D2709"/>
    <w:rsid w:val="004D27A6"/>
    <w:rsid w:val="004D356A"/>
    <w:rsid w:val="004D3977"/>
    <w:rsid w:val="004D5479"/>
    <w:rsid w:val="004E1109"/>
    <w:rsid w:val="004E23B3"/>
    <w:rsid w:val="004E3590"/>
    <w:rsid w:val="004E43F1"/>
    <w:rsid w:val="004E600D"/>
    <w:rsid w:val="004E7894"/>
    <w:rsid w:val="004F1B51"/>
    <w:rsid w:val="004F2BF4"/>
    <w:rsid w:val="004F4A47"/>
    <w:rsid w:val="004F5238"/>
    <w:rsid w:val="00501FC7"/>
    <w:rsid w:val="00503216"/>
    <w:rsid w:val="00504738"/>
    <w:rsid w:val="005059E1"/>
    <w:rsid w:val="0050629A"/>
    <w:rsid w:val="005064DE"/>
    <w:rsid w:val="005113FF"/>
    <w:rsid w:val="00512D51"/>
    <w:rsid w:val="0051631E"/>
    <w:rsid w:val="00520DB1"/>
    <w:rsid w:val="00523EC7"/>
    <w:rsid w:val="00525814"/>
    <w:rsid w:val="00530AD7"/>
    <w:rsid w:val="005322BD"/>
    <w:rsid w:val="005357CF"/>
    <w:rsid w:val="00535B13"/>
    <w:rsid w:val="0055022C"/>
    <w:rsid w:val="00550332"/>
    <w:rsid w:val="00552D07"/>
    <w:rsid w:val="00555C7D"/>
    <w:rsid w:val="00555DEF"/>
    <w:rsid w:val="00555F3B"/>
    <w:rsid w:val="00557E78"/>
    <w:rsid w:val="00557F28"/>
    <w:rsid w:val="00560026"/>
    <w:rsid w:val="0056731D"/>
    <w:rsid w:val="00567D01"/>
    <w:rsid w:val="00571761"/>
    <w:rsid w:val="005727BB"/>
    <w:rsid w:val="005733B5"/>
    <w:rsid w:val="005742FE"/>
    <w:rsid w:val="005771CD"/>
    <w:rsid w:val="005820BF"/>
    <w:rsid w:val="00582E85"/>
    <w:rsid w:val="00582EA3"/>
    <w:rsid w:val="00586793"/>
    <w:rsid w:val="005911D2"/>
    <w:rsid w:val="00593847"/>
    <w:rsid w:val="005955A2"/>
    <w:rsid w:val="0059584F"/>
    <w:rsid w:val="005977D4"/>
    <w:rsid w:val="005A0187"/>
    <w:rsid w:val="005A051A"/>
    <w:rsid w:val="005A41BF"/>
    <w:rsid w:val="005B004E"/>
    <w:rsid w:val="005B2725"/>
    <w:rsid w:val="005B3EAB"/>
    <w:rsid w:val="005B3EB5"/>
    <w:rsid w:val="005B4168"/>
    <w:rsid w:val="005C0633"/>
    <w:rsid w:val="005C3F2C"/>
    <w:rsid w:val="005C50BF"/>
    <w:rsid w:val="005D054A"/>
    <w:rsid w:val="005D16C5"/>
    <w:rsid w:val="005D2F58"/>
    <w:rsid w:val="005D39DD"/>
    <w:rsid w:val="005D3EF5"/>
    <w:rsid w:val="005D661B"/>
    <w:rsid w:val="005D6A28"/>
    <w:rsid w:val="005E2A54"/>
    <w:rsid w:val="005E42D4"/>
    <w:rsid w:val="005E4BE0"/>
    <w:rsid w:val="005E63CC"/>
    <w:rsid w:val="005E6956"/>
    <w:rsid w:val="005F2DB7"/>
    <w:rsid w:val="005F3076"/>
    <w:rsid w:val="005F3E36"/>
    <w:rsid w:val="005F680C"/>
    <w:rsid w:val="00601701"/>
    <w:rsid w:val="006019FE"/>
    <w:rsid w:val="00601D51"/>
    <w:rsid w:val="006032CF"/>
    <w:rsid w:val="00612B4F"/>
    <w:rsid w:val="00613398"/>
    <w:rsid w:val="006179DD"/>
    <w:rsid w:val="006241F5"/>
    <w:rsid w:val="00624827"/>
    <w:rsid w:val="00627A10"/>
    <w:rsid w:val="00633F87"/>
    <w:rsid w:val="006351C3"/>
    <w:rsid w:val="00635979"/>
    <w:rsid w:val="00642FC1"/>
    <w:rsid w:val="00644F29"/>
    <w:rsid w:val="006456C5"/>
    <w:rsid w:val="00646C1F"/>
    <w:rsid w:val="00650500"/>
    <w:rsid w:val="00654004"/>
    <w:rsid w:val="00655C6A"/>
    <w:rsid w:val="00655E14"/>
    <w:rsid w:val="00657231"/>
    <w:rsid w:val="00662B72"/>
    <w:rsid w:val="00664890"/>
    <w:rsid w:val="0066704C"/>
    <w:rsid w:val="00670537"/>
    <w:rsid w:val="00671EA3"/>
    <w:rsid w:val="00674194"/>
    <w:rsid w:val="00675B55"/>
    <w:rsid w:val="00680053"/>
    <w:rsid w:val="006825F7"/>
    <w:rsid w:val="006831DE"/>
    <w:rsid w:val="00684521"/>
    <w:rsid w:val="00684C09"/>
    <w:rsid w:val="00684CF1"/>
    <w:rsid w:val="00686598"/>
    <w:rsid w:val="006866FB"/>
    <w:rsid w:val="00692654"/>
    <w:rsid w:val="00693ED8"/>
    <w:rsid w:val="006940E9"/>
    <w:rsid w:val="00695910"/>
    <w:rsid w:val="006A04B8"/>
    <w:rsid w:val="006A3528"/>
    <w:rsid w:val="006A58B3"/>
    <w:rsid w:val="006A613F"/>
    <w:rsid w:val="006A7848"/>
    <w:rsid w:val="006A7CA9"/>
    <w:rsid w:val="006B0DB8"/>
    <w:rsid w:val="006B2646"/>
    <w:rsid w:val="006B3484"/>
    <w:rsid w:val="006B44E8"/>
    <w:rsid w:val="006B6DC1"/>
    <w:rsid w:val="006B7D90"/>
    <w:rsid w:val="006C04E7"/>
    <w:rsid w:val="006C08DA"/>
    <w:rsid w:val="006C0F9C"/>
    <w:rsid w:val="006C246C"/>
    <w:rsid w:val="006C309C"/>
    <w:rsid w:val="006C60AD"/>
    <w:rsid w:val="006C62C2"/>
    <w:rsid w:val="006C7C5D"/>
    <w:rsid w:val="006D0A55"/>
    <w:rsid w:val="006D15B2"/>
    <w:rsid w:val="006D7841"/>
    <w:rsid w:val="006E16D3"/>
    <w:rsid w:val="006E1FCA"/>
    <w:rsid w:val="006E3663"/>
    <w:rsid w:val="006E3830"/>
    <w:rsid w:val="006E5742"/>
    <w:rsid w:val="006E5D97"/>
    <w:rsid w:val="006E71E4"/>
    <w:rsid w:val="006F0556"/>
    <w:rsid w:val="006F0DF7"/>
    <w:rsid w:val="00703511"/>
    <w:rsid w:val="0070577F"/>
    <w:rsid w:val="0070578C"/>
    <w:rsid w:val="00707742"/>
    <w:rsid w:val="00710AFB"/>
    <w:rsid w:val="00711993"/>
    <w:rsid w:val="00712E5B"/>
    <w:rsid w:val="00713FAA"/>
    <w:rsid w:val="007141A9"/>
    <w:rsid w:val="007178FE"/>
    <w:rsid w:val="007204E2"/>
    <w:rsid w:val="00726475"/>
    <w:rsid w:val="00726E0A"/>
    <w:rsid w:val="00730656"/>
    <w:rsid w:val="0073074F"/>
    <w:rsid w:val="00731AF8"/>
    <w:rsid w:val="0073440F"/>
    <w:rsid w:val="00734AC4"/>
    <w:rsid w:val="00735796"/>
    <w:rsid w:val="007366F2"/>
    <w:rsid w:val="007404C4"/>
    <w:rsid w:val="00744B68"/>
    <w:rsid w:val="00747157"/>
    <w:rsid w:val="00751472"/>
    <w:rsid w:val="00751EEF"/>
    <w:rsid w:val="00753B5E"/>
    <w:rsid w:val="00754582"/>
    <w:rsid w:val="0075554D"/>
    <w:rsid w:val="00755FC3"/>
    <w:rsid w:val="00756C57"/>
    <w:rsid w:val="0075724F"/>
    <w:rsid w:val="00763801"/>
    <w:rsid w:val="0076406D"/>
    <w:rsid w:val="007649D0"/>
    <w:rsid w:val="00767595"/>
    <w:rsid w:val="0076785B"/>
    <w:rsid w:val="00771144"/>
    <w:rsid w:val="00771C27"/>
    <w:rsid w:val="0077588F"/>
    <w:rsid w:val="00776031"/>
    <w:rsid w:val="00782160"/>
    <w:rsid w:val="007855BD"/>
    <w:rsid w:val="00786966"/>
    <w:rsid w:val="007872AC"/>
    <w:rsid w:val="0079127E"/>
    <w:rsid w:val="0079591C"/>
    <w:rsid w:val="00795A56"/>
    <w:rsid w:val="007979B9"/>
    <w:rsid w:val="007A11ED"/>
    <w:rsid w:val="007A6939"/>
    <w:rsid w:val="007A7FE4"/>
    <w:rsid w:val="007B068B"/>
    <w:rsid w:val="007B0984"/>
    <w:rsid w:val="007B5C67"/>
    <w:rsid w:val="007B605D"/>
    <w:rsid w:val="007C042F"/>
    <w:rsid w:val="007C354C"/>
    <w:rsid w:val="007C3D4C"/>
    <w:rsid w:val="007C3DE4"/>
    <w:rsid w:val="007C412C"/>
    <w:rsid w:val="007C4320"/>
    <w:rsid w:val="007C5BE8"/>
    <w:rsid w:val="007D0CAE"/>
    <w:rsid w:val="007D0EFF"/>
    <w:rsid w:val="007D0F51"/>
    <w:rsid w:val="007D2741"/>
    <w:rsid w:val="007D3A34"/>
    <w:rsid w:val="007E0FF4"/>
    <w:rsid w:val="007F075E"/>
    <w:rsid w:val="007F3268"/>
    <w:rsid w:val="007F383D"/>
    <w:rsid w:val="007F73C7"/>
    <w:rsid w:val="0080024D"/>
    <w:rsid w:val="008003ED"/>
    <w:rsid w:val="00804BB5"/>
    <w:rsid w:val="008071F3"/>
    <w:rsid w:val="008075A5"/>
    <w:rsid w:val="00807C4E"/>
    <w:rsid w:val="00811015"/>
    <w:rsid w:val="00813EF6"/>
    <w:rsid w:val="008174B4"/>
    <w:rsid w:val="00820540"/>
    <w:rsid w:val="00821C42"/>
    <w:rsid w:val="008220B2"/>
    <w:rsid w:val="00822ABF"/>
    <w:rsid w:val="00826231"/>
    <w:rsid w:val="00830299"/>
    <w:rsid w:val="00830E62"/>
    <w:rsid w:val="00832FE5"/>
    <w:rsid w:val="0083472F"/>
    <w:rsid w:val="008358EC"/>
    <w:rsid w:val="00836955"/>
    <w:rsid w:val="00840C9A"/>
    <w:rsid w:val="00841ECD"/>
    <w:rsid w:val="0084406F"/>
    <w:rsid w:val="00847082"/>
    <w:rsid w:val="0085258A"/>
    <w:rsid w:val="0085473A"/>
    <w:rsid w:val="0085531F"/>
    <w:rsid w:val="00857631"/>
    <w:rsid w:val="00863E2C"/>
    <w:rsid w:val="008641F7"/>
    <w:rsid w:val="00865642"/>
    <w:rsid w:val="00866D4A"/>
    <w:rsid w:val="00867D3D"/>
    <w:rsid w:val="00873EFD"/>
    <w:rsid w:val="0087408D"/>
    <w:rsid w:val="00874C59"/>
    <w:rsid w:val="00876C2C"/>
    <w:rsid w:val="00881654"/>
    <w:rsid w:val="008857AF"/>
    <w:rsid w:val="00885A23"/>
    <w:rsid w:val="00891F53"/>
    <w:rsid w:val="0089280A"/>
    <w:rsid w:val="00894745"/>
    <w:rsid w:val="008978B9"/>
    <w:rsid w:val="00897B61"/>
    <w:rsid w:val="008A098B"/>
    <w:rsid w:val="008A2AB3"/>
    <w:rsid w:val="008A2BF9"/>
    <w:rsid w:val="008A42FC"/>
    <w:rsid w:val="008A50FC"/>
    <w:rsid w:val="008A5172"/>
    <w:rsid w:val="008A5384"/>
    <w:rsid w:val="008A653B"/>
    <w:rsid w:val="008A79B5"/>
    <w:rsid w:val="008B0D73"/>
    <w:rsid w:val="008B51A4"/>
    <w:rsid w:val="008B5EA4"/>
    <w:rsid w:val="008B6602"/>
    <w:rsid w:val="008B67D8"/>
    <w:rsid w:val="008C0831"/>
    <w:rsid w:val="008C6155"/>
    <w:rsid w:val="008C6E20"/>
    <w:rsid w:val="008D2BCD"/>
    <w:rsid w:val="008E06F3"/>
    <w:rsid w:val="008E2F03"/>
    <w:rsid w:val="008E3C29"/>
    <w:rsid w:val="008E4359"/>
    <w:rsid w:val="008E527B"/>
    <w:rsid w:val="008F4BC3"/>
    <w:rsid w:val="008F7EB5"/>
    <w:rsid w:val="009014B8"/>
    <w:rsid w:val="0090366E"/>
    <w:rsid w:val="00904585"/>
    <w:rsid w:val="009047CD"/>
    <w:rsid w:val="009056B5"/>
    <w:rsid w:val="00905B22"/>
    <w:rsid w:val="00910428"/>
    <w:rsid w:val="00911CEC"/>
    <w:rsid w:val="00912079"/>
    <w:rsid w:val="00912D07"/>
    <w:rsid w:val="00915B8B"/>
    <w:rsid w:val="00917092"/>
    <w:rsid w:val="009171B4"/>
    <w:rsid w:val="0092536D"/>
    <w:rsid w:val="0092740E"/>
    <w:rsid w:val="00933A50"/>
    <w:rsid w:val="00935E3C"/>
    <w:rsid w:val="0093626A"/>
    <w:rsid w:val="009367D0"/>
    <w:rsid w:val="00937FC5"/>
    <w:rsid w:val="009416E8"/>
    <w:rsid w:val="00944583"/>
    <w:rsid w:val="00946390"/>
    <w:rsid w:val="0094678A"/>
    <w:rsid w:val="00947903"/>
    <w:rsid w:val="00961885"/>
    <w:rsid w:val="00963953"/>
    <w:rsid w:val="00966020"/>
    <w:rsid w:val="00972AAC"/>
    <w:rsid w:val="00973367"/>
    <w:rsid w:val="009737CE"/>
    <w:rsid w:val="009743D8"/>
    <w:rsid w:val="009744E0"/>
    <w:rsid w:val="0097594B"/>
    <w:rsid w:val="00984043"/>
    <w:rsid w:val="0098452C"/>
    <w:rsid w:val="00986C4F"/>
    <w:rsid w:val="00990BD3"/>
    <w:rsid w:val="00993718"/>
    <w:rsid w:val="009971E3"/>
    <w:rsid w:val="009A076C"/>
    <w:rsid w:val="009B1BAC"/>
    <w:rsid w:val="009B23D8"/>
    <w:rsid w:val="009B4166"/>
    <w:rsid w:val="009C5782"/>
    <w:rsid w:val="009C64EA"/>
    <w:rsid w:val="009D01EB"/>
    <w:rsid w:val="009D68C5"/>
    <w:rsid w:val="009D7437"/>
    <w:rsid w:val="009E1212"/>
    <w:rsid w:val="009E25CB"/>
    <w:rsid w:val="009E2A00"/>
    <w:rsid w:val="009E2D9B"/>
    <w:rsid w:val="009E4528"/>
    <w:rsid w:val="009E5CAB"/>
    <w:rsid w:val="009E62DB"/>
    <w:rsid w:val="009E787F"/>
    <w:rsid w:val="009F231F"/>
    <w:rsid w:val="009F2ABC"/>
    <w:rsid w:val="009F3B4E"/>
    <w:rsid w:val="009F4177"/>
    <w:rsid w:val="009F665D"/>
    <w:rsid w:val="00A0276B"/>
    <w:rsid w:val="00A04177"/>
    <w:rsid w:val="00A04DAC"/>
    <w:rsid w:val="00A10D2B"/>
    <w:rsid w:val="00A13C53"/>
    <w:rsid w:val="00A15C65"/>
    <w:rsid w:val="00A24D5A"/>
    <w:rsid w:val="00A27E8E"/>
    <w:rsid w:val="00A306BE"/>
    <w:rsid w:val="00A309B7"/>
    <w:rsid w:val="00A32796"/>
    <w:rsid w:val="00A33351"/>
    <w:rsid w:val="00A4212E"/>
    <w:rsid w:val="00A42DC1"/>
    <w:rsid w:val="00A42E10"/>
    <w:rsid w:val="00A436F9"/>
    <w:rsid w:val="00A43D91"/>
    <w:rsid w:val="00A45857"/>
    <w:rsid w:val="00A4767D"/>
    <w:rsid w:val="00A512DB"/>
    <w:rsid w:val="00A53B97"/>
    <w:rsid w:val="00A540B6"/>
    <w:rsid w:val="00A55F82"/>
    <w:rsid w:val="00A569C3"/>
    <w:rsid w:val="00A56A3F"/>
    <w:rsid w:val="00A6506A"/>
    <w:rsid w:val="00A6782C"/>
    <w:rsid w:val="00A719EA"/>
    <w:rsid w:val="00A745FD"/>
    <w:rsid w:val="00A75F8B"/>
    <w:rsid w:val="00A81F7F"/>
    <w:rsid w:val="00A84A19"/>
    <w:rsid w:val="00A91031"/>
    <w:rsid w:val="00A9168A"/>
    <w:rsid w:val="00A918AF"/>
    <w:rsid w:val="00A9687B"/>
    <w:rsid w:val="00A96CFB"/>
    <w:rsid w:val="00AA01D7"/>
    <w:rsid w:val="00AA45AC"/>
    <w:rsid w:val="00AA4F18"/>
    <w:rsid w:val="00AA52B0"/>
    <w:rsid w:val="00AA65A0"/>
    <w:rsid w:val="00AA6662"/>
    <w:rsid w:val="00AA6D8A"/>
    <w:rsid w:val="00AA6FE7"/>
    <w:rsid w:val="00AB1E5E"/>
    <w:rsid w:val="00AB3708"/>
    <w:rsid w:val="00AB5588"/>
    <w:rsid w:val="00AB7E56"/>
    <w:rsid w:val="00AC0B88"/>
    <w:rsid w:val="00AC49FB"/>
    <w:rsid w:val="00AC6E79"/>
    <w:rsid w:val="00AD2A7E"/>
    <w:rsid w:val="00AD3909"/>
    <w:rsid w:val="00AD5234"/>
    <w:rsid w:val="00AE0503"/>
    <w:rsid w:val="00AE1B20"/>
    <w:rsid w:val="00AE1C85"/>
    <w:rsid w:val="00AE31C6"/>
    <w:rsid w:val="00AE3430"/>
    <w:rsid w:val="00AE3774"/>
    <w:rsid w:val="00AF2470"/>
    <w:rsid w:val="00AF3D67"/>
    <w:rsid w:val="00AF3DA1"/>
    <w:rsid w:val="00AF4FB5"/>
    <w:rsid w:val="00AF6B6F"/>
    <w:rsid w:val="00AF7B29"/>
    <w:rsid w:val="00B012EF"/>
    <w:rsid w:val="00B01890"/>
    <w:rsid w:val="00B034A2"/>
    <w:rsid w:val="00B041BA"/>
    <w:rsid w:val="00B04BD5"/>
    <w:rsid w:val="00B04BDD"/>
    <w:rsid w:val="00B04CBC"/>
    <w:rsid w:val="00B04F60"/>
    <w:rsid w:val="00B0569B"/>
    <w:rsid w:val="00B06431"/>
    <w:rsid w:val="00B1721E"/>
    <w:rsid w:val="00B23603"/>
    <w:rsid w:val="00B25771"/>
    <w:rsid w:val="00B25F6C"/>
    <w:rsid w:val="00B30828"/>
    <w:rsid w:val="00B31D76"/>
    <w:rsid w:val="00B32E9D"/>
    <w:rsid w:val="00B33E6F"/>
    <w:rsid w:val="00B3623A"/>
    <w:rsid w:val="00B36E06"/>
    <w:rsid w:val="00B42411"/>
    <w:rsid w:val="00B437FF"/>
    <w:rsid w:val="00B444FA"/>
    <w:rsid w:val="00B45DC2"/>
    <w:rsid w:val="00B46C8A"/>
    <w:rsid w:val="00B46CD8"/>
    <w:rsid w:val="00B549D1"/>
    <w:rsid w:val="00B570DA"/>
    <w:rsid w:val="00B601BD"/>
    <w:rsid w:val="00B60B42"/>
    <w:rsid w:val="00B62F1F"/>
    <w:rsid w:val="00B63A8D"/>
    <w:rsid w:val="00B65853"/>
    <w:rsid w:val="00B67F0F"/>
    <w:rsid w:val="00B67FD2"/>
    <w:rsid w:val="00B70DB0"/>
    <w:rsid w:val="00B72611"/>
    <w:rsid w:val="00B72690"/>
    <w:rsid w:val="00B73AD0"/>
    <w:rsid w:val="00B74B3B"/>
    <w:rsid w:val="00B76E6F"/>
    <w:rsid w:val="00B82E64"/>
    <w:rsid w:val="00B84B5E"/>
    <w:rsid w:val="00B857F9"/>
    <w:rsid w:val="00B87634"/>
    <w:rsid w:val="00B917C4"/>
    <w:rsid w:val="00B94279"/>
    <w:rsid w:val="00B9744A"/>
    <w:rsid w:val="00BA0F53"/>
    <w:rsid w:val="00BA1264"/>
    <w:rsid w:val="00BA3B43"/>
    <w:rsid w:val="00BA4F6D"/>
    <w:rsid w:val="00BA4F9F"/>
    <w:rsid w:val="00BA5A8D"/>
    <w:rsid w:val="00BA6679"/>
    <w:rsid w:val="00BA6B22"/>
    <w:rsid w:val="00BA7E06"/>
    <w:rsid w:val="00BB33DA"/>
    <w:rsid w:val="00BB575D"/>
    <w:rsid w:val="00BB6984"/>
    <w:rsid w:val="00BC2F37"/>
    <w:rsid w:val="00BC3BF2"/>
    <w:rsid w:val="00BC60FE"/>
    <w:rsid w:val="00BC7644"/>
    <w:rsid w:val="00BD35D7"/>
    <w:rsid w:val="00BD3875"/>
    <w:rsid w:val="00BD5851"/>
    <w:rsid w:val="00BE4E74"/>
    <w:rsid w:val="00BE7DC0"/>
    <w:rsid w:val="00BF07CC"/>
    <w:rsid w:val="00BF13BD"/>
    <w:rsid w:val="00BF2D41"/>
    <w:rsid w:val="00BF519A"/>
    <w:rsid w:val="00BF6111"/>
    <w:rsid w:val="00C0383B"/>
    <w:rsid w:val="00C03F61"/>
    <w:rsid w:val="00C07BF1"/>
    <w:rsid w:val="00C10E54"/>
    <w:rsid w:val="00C121CD"/>
    <w:rsid w:val="00C15968"/>
    <w:rsid w:val="00C208DB"/>
    <w:rsid w:val="00C22095"/>
    <w:rsid w:val="00C24CBC"/>
    <w:rsid w:val="00C267CD"/>
    <w:rsid w:val="00C30695"/>
    <w:rsid w:val="00C30C80"/>
    <w:rsid w:val="00C3242B"/>
    <w:rsid w:val="00C36B50"/>
    <w:rsid w:val="00C44B75"/>
    <w:rsid w:val="00C53DF7"/>
    <w:rsid w:val="00C54727"/>
    <w:rsid w:val="00C560A2"/>
    <w:rsid w:val="00C60714"/>
    <w:rsid w:val="00C60BF9"/>
    <w:rsid w:val="00C629EA"/>
    <w:rsid w:val="00C62A78"/>
    <w:rsid w:val="00C64ED0"/>
    <w:rsid w:val="00C707DD"/>
    <w:rsid w:val="00C70F50"/>
    <w:rsid w:val="00C71C54"/>
    <w:rsid w:val="00C73409"/>
    <w:rsid w:val="00C734E1"/>
    <w:rsid w:val="00C750E9"/>
    <w:rsid w:val="00C77A1E"/>
    <w:rsid w:val="00C82D6B"/>
    <w:rsid w:val="00C860B2"/>
    <w:rsid w:val="00C867CA"/>
    <w:rsid w:val="00C904C7"/>
    <w:rsid w:val="00C90801"/>
    <w:rsid w:val="00C91D89"/>
    <w:rsid w:val="00C9241C"/>
    <w:rsid w:val="00C97151"/>
    <w:rsid w:val="00C974E6"/>
    <w:rsid w:val="00CA0770"/>
    <w:rsid w:val="00CA3E74"/>
    <w:rsid w:val="00CB1466"/>
    <w:rsid w:val="00CB256F"/>
    <w:rsid w:val="00CB4123"/>
    <w:rsid w:val="00CB5DB0"/>
    <w:rsid w:val="00CC24E0"/>
    <w:rsid w:val="00CC3B11"/>
    <w:rsid w:val="00CC47B6"/>
    <w:rsid w:val="00CD161F"/>
    <w:rsid w:val="00CD1E79"/>
    <w:rsid w:val="00CD21E8"/>
    <w:rsid w:val="00CD53EC"/>
    <w:rsid w:val="00CD624A"/>
    <w:rsid w:val="00CD778E"/>
    <w:rsid w:val="00CD7859"/>
    <w:rsid w:val="00CE0ABF"/>
    <w:rsid w:val="00CF393E"/>
    <w:rsid w:val="00CF4CBC"/>
    <w:rsid w:val="00CF61F0"/>
    <w:rsid w:val="00D00601"/>
    <w:rsid w:val="00D00B43"/>
    <w:rsid w:val="00D01CF8"/>
    <w:rsid w:val="00D071C2"/>
    <w:rsid w:val="00D11507"/>
    <w:rsid w:val="00D1163E"/>
    <w:rsid w:val="00D15364"/>
    <w:rsid w:val="00D1719C"/>
    <w:rsid w:val="00D202E3"/>
    <w:rsid w:val="00D217A8"/>
    <w:rsid w:val="00D21C9E"/>
    <w:rsid w:val="00D22784"/>
    <w:rsid w:val="00D31F80"/>
    <w:rsid w:val="00D328D3"/>
    <w:rsid w:val="00D33500"/>
    <w:rsid w:val="00D34AF8"/>
    <w:rsid w:val="00D41201"/>
    <w:rsid w:val="00D41B38"/>
    <w:rsid w:val="00D44AFC"/>
    <w:rsid w:val="00D4675B"/>
    <w:rsid w:val="00D467D7"/>
    <w:rsid w:val="00D47303"/>
    <w:rsid w:val="00D473F2"/>
    <w:rsid w:val="00D50301"/>
    <w:rsid w:val="00D57521"/>
    <w:rsid w:val="00D5783F"/>
    <w:rsid w:val="00D61004"/>
    <w:rsid w:val="00D62B56"/>
    <w:rsid w:val="00D63524"/>
    <w:rsid w:val="00D651DC"/>
    <w:rsid w:val="00D65918"/>
    <w:rsid w:val="00D66CB8"/>
    <w:rsid w:val="00D70C36"/>
    <w:rsid w:val="00D7116A"/>
    <w:rsid w:val="00D71978"/>
    <w:rsid w:val="00D75607"/>
    <w:rsid w:val="00D77B7D"/>
    <w:rsid w:val="00D77E02"/>
    <w:rsid w:val="00D80121"/>
    <w:rsid w:val="00D81063"/>
    <w:rsid w:val="00D8112A"/>
    <w:rsid w:val="00D8408C"/>
    <w:rsid w:val="00D866DE"/>
    <w:rsid w:val="00D91171"/>
    <w:rsid w:val="00D91436"/>
    <w:rsid w:val="00D94102"/>
    <w:rsid w:val="00DA39F8"/>
    <w:rsid w:val="00DA64C3"/>
    <w:rsid w:val="00DA708F"/>
    <w:rsid w:val="00DA75DB"/>
    <w:rsid w:val="00DB0584"/>
    <w:rsid w:val="00DB06F8"/>
    <w:rsid w:val="00DB247F"/>
    <w:rsid w:val="00DB29E1"/>
    <w:rsid w:val="00DB366D"/>
    <w:rsid w:val="00DB53FB"/>
    <w:rsid w:val="00DB723A"/>
    <w:rsid w:val="00DC441D"/>
    <w:rsid w:val="00DC67F5"/>
    <w:rsid w:val="00DD2FDC"/>
    <w:rsid w:val="00DD72E5"/>
    <w:rsid w:val="00DD782A"/>
    <w:rsid w:val="00DE0213"/>
    <w:rsid w:val="00DE240F"/>
    <w:rsid w:val="00DE2AB2"/>
    <w:rsid w:val="00DE7F74"/>
    <w:rsid w:val="00DF1A71"/>
    <w:rsid w:val="00DF2DED"/>
    <w:rsid w:val="00DF3B32"/>
    <w:rsid w:val="00DF41FA"/>
    <w:rsid w:val="00DF421C"/>
    <w:rsid w:val="00DF5A7A"/>
    <w:rsid w:val="00DF7437"/>
    <w:rsid w:val="00E011FB"/>
    <w:rsid w:val="00E025CF"/>
    <w:rsid w:val="00E032B2"/>
    <w:rsid w:val="00E05A7E"/>
    <w:rsid w:val="00E0689F"/>
    <w:rsid w:val="00E12587"/>
    <w:rsid w:val="00E14BAC"/>
    <w:rsid w:val="00E15596"/>
    <w:rsid w:val="00E15DC8"/>
    <w:rsid w:val="00E222F6"/>
    <w:rsid w:val="00E23BEF"/>
    <w:rsid w:val="00E263E6"/>
    <w:rsid w:val="00E27AA3"/>
    <w:rsid w:val="00E32072"/>
    <w:rsid w:val="00E3515E"/>
    <w:rsid w:val="00E361D9"/>
    <w:rsid w:val="00E36F91"/>
    <w:rsid w:val="00E45212"/>
    <w:rsid w:val="00E46ABA"/>
    <w:rsid w:val="00E473C4"/>
    <w:rsid w:val="00E5027D"/>
    <w:rsid w:val="00E51B57"/>
    <w:rsid w:val="00E5278F"/>
    <w:rsid w:val="00E5328B"/>
    <w:rsid w:val="00E536AE"/>
    <w:rsid w:val="00E576DD"/>
    <w:rsid w:val="00E607C4"/>
    <w:rsid w:val="00E60BE5"/>
    <w:rsid w:val="00E61D21"/>
    <w:rsid w:val="00E629BD"/>
    <w:rsid w:val="00E643BF"/>
    <w:rsid w:val="00E645AA"/>
    <w:rsid w:val="00E649F1"/>
    <w:rsid w:val="00E64A4C"/>
    <w:rsid w:val="00E674E8"/>
    <w:rsid w:val="00E67817"/>
    <w:rsid w:val="00E71DDC"/>
    <w:rsid w:val="00E72210"/>
    <w:rsid w:val="00E723B1"/>
    <w:rsid w:val="00E72D1B"/>
    <w:rsid w:val="00E73FA7"/>
    <w:rsid w:val="00E74665"/>
    <w:rsid w:val="00E74E82"/>
    <w:rsid w:val="00E765F6"/>
    <w:rsid w:val="00E77B44"/>
    <w:rsid w:val="00E910BB"/>
    <w:rsid w:val="00E91106"/>
    <w:rsid w:val="00E920A3"/>
    <w:rsid w:val="00E94637"/>
    <w:rsid w:val="00E94B58"/>
    <w:rsid w:val="00EA3261"/>
    <w:rsid w:val="00EA386E"/>
    <w:rsid w:val="00EA4013"/>
    <w:rsid w:val="00EA5C0B"/>
    <w:rsid w:val="00EA6881"/>
    <w:rsid w:val="00EB1C5D"/>
    <w:rsid w:val="00EB448E"/>
    <w:rsid w:val="00EB6BBA"/>
    <w:rsid w:val="00EB6C26"/>
    <w:rsid w:val="00EB7563"/>
    <w:rsid w:val="00EB7EAB"/>
    <w:rsid w:val="00EB7EFA"/>
    <w:rsid w:val="00EC2A4A"/>
    <w:rsid w:val="00EC3621"/>
    <w:rsid w:val="00EC3AB9"/>
    <w:rsid w:val="00EC649E"/>
    <w:rsid w:val="00EC64DB"/>
    <w:rsid w:val="00ED3DFC"/>
    <w:rsid w:val="00ED5680"/>
    <w:rsid w:val="00ED6F06"/>
    <w:rsid w:val="00ED707B"/>
    <w:rsid w:val="00ED77A8"/>
    <w:rsid w:val="00EE0C0D"/>
    <w:rsid w:val="00EE192C"/>
    <w:rsid w:val="00EE1FA0"/>
    <w:rsid w:val="00EE2A5A"/>
    <w:rsid w:val="00EE516C"/>
    <w:rsid w:val="00EE5A3F"/>
    <w:rsid w:val="00EF17DD"/>
    <w:rsid w:val="00EF2599"/>
    <w:rsid w:val="00EF5678"/>
    <w:rsid w:val="00EF653F"/>
    <w:rsid w:val="00EF6C3B"/>
    <w:rsid w:val="00F004F4"/>
    <w:rsid w:val="00F00B7A"/>
    <w:rsid w:val="00F00CD4"/>
    <w:rsid w:val="00F0241B"/>
    <w:rsid w:val="00F031D3"/>
    <w:rsid w:val="00F070DD"/>
    <w:rsid w:val="00F07A3E"/>
    <w:rsid w:val="00F126F1"/>
    <w:rsid w:val="00F14462"/>
    <w:rsid w:val="00F14EAA"/>
    <w:rsid w:val="00F1509E"/>
    <w:rsid w:val="00F16F93"/>
    <w:rsid w:val="00F222B5"/>
    <w:rsid w:val="00F25088"/>
    <w:rsid w:val="00F26164"/>
    <w:rsid w:val="00F26CFC"/>
    <w:rsid w:val="00F2717D"/>
    <w:rsid w:val="00F27F58"/>
    <w:rsid w:val="00F31622"/>
    <w:rsid w:val="00F32C39"/>
    <w:rsid w:val="00F34E79"/>
    <w:rsid w:val="00F37706"/>
    <w:rsid w:val="00F4489C"/>
    <w:rsid w:val="00F44D23"/>
    <w:rsid w:val="00F4519C"/>
    <w:rsid w:val="00F47E73"/>
    <w:rsid w:val="00F53755"/>
    <w:rsid w:val="00F5667D"/>
    <w:rsid w:val="00F617F2"/>
    <w:rsid w:val="00F634DB"/>
    <w:rsid w:val="00F64480"/>
    <w:rsid w:val="00F656F0"/>
    <w:rsid w:val="00F667DB"/>
    <w:rsid w:val="00F67DA3"/>
    <w:rsid w:val="00F70FF5"/>
    <w:rsid w:val="00F7207C"/>
    <w:rsid w:val="00F7241C"/>
    <w:rsid w:val="00F76833"/>
    <w:rsid w:val="00F80698"/>
    <w:rsid w:val="00F854E6"/>
    <w:rsid w:val="00F85ECF"/>
    <w:rsid w:val="00F9344C"/>
    <w:rsid w:val="00F9441A"/>
    <w:rsid w:val="00F94D28"/>
    <w:rsid w:val="00F95D82"/>
    <w:rsid w:val="00FA1459"/>
    <w:rsid w:val="00FA50C3"/>
    <w:rsid w:val="00FA6559"/>
    <w:rsid w:val="00FB3D19"/>
    <w:rsid w:val="00FB5503"/>
    <w:rsid w:val="00FB66FB"/>
    <w:rsid w:val="00FB7D9D"/>
    <w:rsid w:val="00FC2970"/>
    <w:rsid w:val="00FC380B"/>
    <w:rsid w:val="00FC4482"/>
    <w:rsid w:val="00FC63FB"/>
    <w:rsid w:val="00FC64C4"/>
    <w:rsid w:val="00FD11A7"/>
    <w:rsid w:val="00FD2724"/>
    <w:rsid w:val="00FD3F98"/>
    <w:rsid w:val="00FD528B"/>
    <w:rsid w:val="00FD6676"/>
    <w:rsid w:val="00FD738B"/>
    <w:rsid w:val="00FE073C"/>
    <w:rsid w:val="00FE31ED"/>
    <w:rsid w:val="00FE6C68"/>
    <w:rsid w:val="00FE7C50"/>
    <w:rsid w:val="00FF243D"/>
    <w:rsid w:val="00FF46C1"/>
    <w:rsid w:val="00FF5DAA"/>
    <w:rsid w:val="00FF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9DEE4D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751EEF"/>
    <w:rPr>
      <w:rFonts w:ascii="Arial" w:hAnsi="Arial"/>
    </w:rPr>
  </w:style>
  <w:style w:type="paragraph" w:styleId="Heading1">
    <w:name w:val="heading 1"/>
    <w:basedOn w:val="HeadingBase"/>
    <w:next w:val="BodyText"/>
    <w:qFormat/>
    <w:rsid w:val="00751EEF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HeadingBase"/>
    <w:next w:val="BodyText"/>
    <w:qFormat/>
    <w:rsid w:val="00751EEF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HeadingBase"/>
    <w:next w:val="BodyText"/>
    <w:qFormat/>
    <w:rsid w:val="00751EEF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751EEF"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HeadingBase"/>
    <w:next w:val="BodyText"/>
    <w:qFormat/>
    <w:rsid w:val="00751EEF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rsid w:val="00751EEF"/>
    <w:pPr>
      <w:spacing w:before="240" w:after="60"/>
      <w:jc w:val="both"/>
      <w:outlineLvl w:val="5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751EEF"/>
    <w:pPr>
      <w:spacing w:after="220" w:line="220" w:lineRule="atLeast"/>
      <w:jc w:val="both"/>
    </w:pPr>
    <w:rPr>
      <w:spacing w:val="-5"/>
    </w:rPr>
  </w:style>
  <w:style w:type="paragraph" w:customStyle="1" w:styleId="Achievement">
    <w:name w:val="Achievement"/>
    <w:basedOn w:val="BodyText"/>
    <w:rsid w:val="00751EEF"/>
    <w:pPr>
      <w:numPr>
        <w:numId w:val="1"/>
      </w:numPr>
      <w:tabs>
        <w:tab w:val="clear" w:pos="360"/>
      </w:tabs>
      <w:spacing w:after="60"/>
    </w:pPr>
  </w:style>
  <w:style w:type="paragraph" w:customStyle="1" w:styleId="Address1">
    <w:name w:val="Address 1"/>
    <w:basedOn w:val="Normal"/>
    <w:rsid w:val="00751EEF"/>
    <w:pPr>
      <w:framePr w:w="2160" w:wrap="notBeside" w:vAnchor="page" w:hAnchor="page" w:x="8281" w:y="1153"/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Normal"/>
    <w:rsid w:val="00751EEF"/>
    <w:pPr>
      <w:framePr w:w="2030" w:wrap="notBeside" w:vAnchor="page" w:hAnchor="page" w:x="6121" w:y="1153"/>
      <w:spacing w:line="160" w:lineRule="atLeast"/>
      <w:jc w:val="both"/>
    </w:pPr>
    <w:rPr>
      <w:sz w:val="14"/>
    </w:rPr>
  </w:style>
  <w:style w:type="paragraph" w:styleId="BodyTextIndent">
    <w:name w:val="Body Text Indent"/>
    <w:basedOn w:val="BodyText"/>
    <w:rsid w:val="00751EEF"/>
    <w:pPr>
      <w:ind w:left="720"/>
    </w:pPr>
  </w:style>
  <w:style w:type="paragraph" w:customStyle="1" w:styleId="CityState">
    <w:name w:val="City/State"/>
    <w:basedOn w:val="BodyText"/>
    <w:next w:val="BodyText"/>
    <w:rsid w:val="00751EEF"/>
    <w:pPr>
      <w:keepNext/>
    </w:pPr>
  </w:style>
  <w:style w:type="paragraph" w:customStyle="1" w:styleId="CompanyName">
    <w:name w:val="Company Name"/>
    <w:basedOn w:val="Normal"/>
    <w:next w:val="Normal"/>
    <w:autoRedefine/>
    <w:rsid w:val="00D91171"/>
    <w:rPr>
      <w:rFonts w:ascii="Times New Roman" w:hAnsi="Times New Roman"/>
    </w:rPr>
  </w:style>
  <w:style w:type="paragraph" w:customStyle="1" w:styleId="CompanyNameOne">
    <w:name w:val="Company Name One"/>
    <w:basedOn w:val="CompanyName"/>
    <w:next w:val="Normal"/>
    <w:autoRedefine/>
    <w:rsid w:val="00751EEF"/>
  </w:style>
  <w:style w:type="paragraph" w:styleId="Date">
    <w:name w:val="Date"/>
    <w:basedOn w:val="BodyText"/>
    <w:rsid w:val="00751EEF"/>
    <w:pPr>
      <w:keepNext/>
    </w:pPr>
  </w:style>
  <w:style w:type="paragraph" w:customStyle="1" w:styleId="DocumentLabel">
    <w:name w:val="Document Label"/>
    <w:basedOn w:val="Normal"/>
    <w:next w:val="Normal"/>
    <w:rsid w:val="00751EEF"/>
    <w:pPr>
      <w:spacing w:after="220"/>
      <w:jc w:val="both"/>
    </w:pPr>
    <w:rPr>
      <w:spacing w:val="-20"/>
      <w:sz w:val="48"/>
    </w:rPr>
  </w:style>
  <w:style w:type="character" w:styleId="Emphasis">
    <w:name w:val="Emphasis"/>
    <w:uiPriority w:val="20"/>
    <w:qFormat/>
    <w:rsid w:val="00751EEF"/>
    <w:rPr>
      <w:rFonts w:ascii="Arial Black" w:hAnsi="Arial Black"/>
      <w:spacing w:val="-8"/>
      <w:sz w:val="18"/>
    </w:rPr>
  </w:style>
  <w:style w:type="paragraph" w:customStyle="1" w:styleId="HeaderBase">
    <w:name w:val="Header Base"/>
    <w:basedOn w:val="Normal"/>
    <w:rsid w:val="00751EEF"/>
    <w:pPr>
      <w:jc w:val="both"/>
    </w:pPr>
  </w:style>
  <w:style w:type="paragraph" w:styleId="Footer">
    <w:name w:val="footer"/>
    <w:basedOn w:val="HeaderBase"/>
    <w:rsid w:val="00751EEF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Header">
    <w:name w:val="header"/>
    <w:basedOn w:val="HeaderBase"/>
    <w:rsid w:val="00751EEF"/>
    <w:pPr>
      <w:spacing w:line="220" w:lineRule="atLeast"/>
      <w:ind w:left="-2160"/>
    </w:pPr>
  </w:style>
  <w:style w:type="paragraph" w:customStyle="1" w:styleId="HeadingBase">
    <w:name w:val="Heading Base"/>
    <w:basedOn w:val="BodyText"/>
    <w:next w:val="BodyText"/>
    <w:rsid w:val="00751EEF"/>
    <w:pPr>
      <w:keepNext/>
      <w:keepLines/>
      <w:spacing w:after="0"/>
    </w:pPr>
    <w:rPr>
      <w:spacing w:val="-4"/>
      <w:sz w:val="18"/>
    </w:rPr>
  </w:style>
  <w:style w:type="paragraph" w:customStyle="1" w:styleId="Institution">
    <w:name w:val="Institution"/>
    <w:basedOn w:val="Normal"/>
    <w:next w:val="Achievement"/>
    <w:autoRedefine/>
    <w:rsid w:val="00751EEF"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Job">
    <w:name w:val="Job"/>
    <w:basedOn w:val="DefaultParagraphFont"/>
    <w:rsid w:val="00751EEF"/>
  </w:style>
  <w:style w:type="paragraph" w:customStyle="1" w:styleId="JobTitle">
    <w:name w:val="Job Title"/>
    <w:next w:val="Achievement"/>
    <w:rsid w:val="00751EEF"/>
    <w:pPr>
      <w:spacing w:after="60" w:line="220" w:lineRule="atLeast"/>
    </w:pPr>
    <w:rPr>
      <w:rFonts w:ascii="Arial Black" w:hAnsi="Arial Black"/>
      <w:spacing w:val="-10"/>
    </w:rPr>
  </w:style>
  <w:style w:type="character" w:customStyle="1" w:styleId="Lead-inEmphasis">
    <w:name w:val="Lead-in Emphasis"/>
    <w:rsid w:val="00751EEF"/>
    <w:rPr>
      <w:rFonts w:ascii="Arial Black" w:hAnsi="Arial Black"/>
      <w:spacing w:val="-6"/>
      <w:sz w:val="18"/>
    </w:rPr>
  </w:style>
  <w:style w:type="paragraph" w:customStyle="1" w:styleId="Name">
    <w:name w:val="Name"/>
    <w:basedOn w:val="Normal"/>
    <w:next w:val="Normal"/>
    <w:rsid w:val="00751EEF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ectionTitle">
    <w:name w:val="Section Title"/>
    <w:basedOn w:val="Normal"/>
    <w:next w:val="Normal"/>
    <w:autoRedefine/>
    <w:rsid w:val="00D91171"/>
    <w:pPr>
      <w:spacing w:line="220" w:lineRule="atLeast"/>
    </w:pPr>
    <w:rPr>
      <w:rFonts w:ascii="Times New Roman" w:hAnsi="Times New Roman"/>
      <w:spacing w:val="-10"/>
    </w:rPr>
  </w:style>
  <w:style w:type="paragraph" w:customStyle="1" w:styleId="NoTitle">
    <w:name w:val="No Title"/>
    <w:basedOn w:val="SectionTitle"/>
    <w:rsid w:val="00751EEF"/>
  </w:style>
  <w:style w:type="paragraph" w:customStyle="1" w:styleId="Objective">
    <w:name w:val="Objective"/>
    <w:basedOn w:val="Normal"/>
    <w:next w:val="BodyText"/>
    <w:rsid w:val="00751EEF"/>
    <w:pPr>
      <w:spacing w:before="240" w:after="220" w:line="220" w:lineRule="atLeast"/>
    </w:pPr>
  </w:style>
  <w:style w:type="character" w:styleId="PageNumber">
    <w:name w:val="page number"/>
    <w:rsid w:val="00751EEF"/>
    <w:rPr>
      <w:rFonts w:ascii="Arial" w:hAnsi="Arial"/>
      <w:sz w:val="18"/>
    </w:rPr>
  </w:style>
  <w:style w:type="paragraph" w:customStyle="1" w:styleId="PersonalData">
    <w:name w:val="Personal Data"/>
    <w:basedOn w:val="BodyText"/>
    <w:rsid w:val="00751EEF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PersonalInfo">
    <w:name w:val="Personal Info"/>
    <w:basedOn w:val="Achievement"/>
    <w:next w:val="Achievement"/>
    <w:rsid w:val="00751EEF"/>
    <w:pPr>
      <w:numPr>
        <w:numId w:val="0"/>
      </w:numPr>
      <w:spacing w:before="240"/>
      <w:ind w:left="245" w:hanging="245"/>
    </w:pPr>
  </w:style>
  <w:style w:type="paragraph" w:customStyle="1" w:styleId="SectionSubtitle">
    <w:name w:val="Section Subtitle"/>
    <w:basedOn w:val="SectionTitle"/>
    <w:next w:val="Normal"/>
    <w:rsid w:val="00751EEF"/>
    <w:rPr>
      <w:b/>
      <w:spacing w:val="0"/>
    </w:rPr>
  </w:style>
  <w:style w:type="character" w:styleId="Hyperlink">
    <w:name w:val="Hyperlink"/>
    <w:basedOn w:val="DefaultParagraphFont"/>
    <w:rsid w:val="00751EEF"/>
    <w:rPr>
      <w:color w:val="0000FF"/>
      <w:u w:val="single"/>
    </w:rPr>
  </w:style>
  <w:style w:type="character" w:styleId="FollowedHyperlink">
    <w:name w:val="FollowedHyperlink"/>
    <w:basedOn w:val="DefaultParagraphFont"/>
    <w:rsid w:val="00751EEF"/>
    <w:rPr>
      <w:color w:val="800080"/>
      <w:u w:val="single"/>
    </w:rPr>
  </w:style>
  <w:style w:type="paragraph" w:styleId="NormalWeb">
    <w:name w:val="Normal (Web)"/>
    <w:basedOn w:val="Normal"/>
    <w:rsid w:val="00751EEF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qFormat/>
    <w:rsid w:val="00434B49"/>
    <w:rPr>
      <w:b/>
      <w:bCs/>
    </w:rPr>
  </w:style>
  <w:style w:type="paragraph" w:customStyle="1" w:styleId="summary">
    <w:name w:val="summary"/>
    <w:basedOn w:val="Normal"/>
    <w:rsid w:val="00DF7437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skills">
    <w:name w:val="skills"/>
    <w:basedOn w:val="Normal"/>
    <w:rsid w:val="00DF7437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693ED8"/>
  </w:style>
  <w:style w:type="paragraph" w:styleId="ListParagraph">
    <w:name w:val="List Paragraph"/>
    <w:basedOn w:val="Normal"/>
    <w:uiPriority w:val="34"/>
    <w:qFormat/>
    <w:rsid w:val="005D3EF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D5752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57521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F22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2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8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8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zmir.bel.tr/" TargetMode="External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thetopcoder.c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hetopcoder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thetopcoder.com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mailto:thetopcoder@gmail.com" TargetMode="External"/><Relationship Id="rId14" Type="http://schemas.openxmlformats.org/officeDocument/2006/relationships/hyperlink" Target="http://www.thetopcoder.com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F:\Program%20Files\Microsoft%20Office\Templates\Other%20Documents\Profession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AE2FF6-B3AB-A04B-8B81-D995FD9F3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F:\Program Files\Microsoft Office\Templates\Other Documents\Professional Resume.dot</Template>
  <TotalTime>16</TotalTime>
  <Pages>2</Pages>
  <Words>1297</Words>
  <Characters>7398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Microsoft Corporation</Company>
  <LinksUpToDate>false</LinksUpToDate>
  <CharactersWithSpaces>8678</CharactersWithSpaces>
  <SharedDoc>false</SharedDoc>
  <HLinks>
    <vt:vector size="60" baseType="variant">
      <vt:variant>
        <vt:i4>5177369</vt:i4>
      </vt:variant>
      <vt:variant>
        <vt:i4>21</vt:i4>
      </vt:variant>
      <vt:variant>
        <vt:i4>0</vt:i4>
      </vt:variant>
      <vt:variant>
        <vt:i4>5</vt:i4>
      </vt:variant>
      <vt:variant>
        <vt:lpwstr>http://www.web-soft.net/</vt:lpwstr>
      </vt:variant>
      <vt:variant>
        <vt:lpwstr/>
      </vt:variant>
      <vt:variant>
        <vt:i4>3866685</vt:i4>
      </vt:variant>
      <vt:variant>
        <vt:i4>18</vt:i4>
      </vt:variant>
      <vt:variant>
        <vt:i4>0</vt:i4>
      </vt:variant>
      <vt:variant>
        <vt:i4>5</vt:i4>
      </vt:variant>
      <vt:variant>
        <vt:lpwstr>http://www.sdbonline.org/fly/aimain/1aahome.htm</vt:lpwstr>
      </vt:variant>
      <vt:variant>
        <vt:lpwstr/>
      </vt:variant>
      <vt:variant>
        <vt:i4>5177369</vt:i4>
      </vt:variant>
      <vt:variant>
        <vt:i4>15</vt:i4>
      </vt:variant>
      <vt:variant>
        <vt:i4>0</vt:i4>
      </vt:variant>
      <vt:variant>
        <vt:i4>5</vt:i4>
      </vt:variant>
      <vt:variant>
        <vt:lpwstr>http://www.web-soft.net/</vt:lpwstr>
      </vt:variant>
      <vt:variant>
        <vt:lpwstr/>
      </vt:variant>
      <vt:variant>
        <vt:i4>3866744</vt:i4>
      </vt:variant>
      <vt:variant>
        <vt:i4>12</vt:i4>
      </vt:variant>
      <vt:variant>
        <vt:i4>0</vt:i4>
      </vt:variant>
      <vt:variant>
        <vt:i4>5</vt:i4>
      </vt:variant>
      <vt:variant>
        <vt:lpwstr>http://www.store.motorola.com/</vt:lpwstr>
      </vt:variant>
      <vt:variant>
        <vt:lpwstr/>
      </vt:variant>
      <vt:variant>
        <vt:i4>8323170</vt:i4>
      </vt:variant>
      <vt:variant>
        <vt:i4>9</vt:i4>
      </vt:variant>
      <vt:variant>
        <vt:i4>0</vt:i4>
      </vt:variant>
      <vt:variant>
        <vt:i4>5</vt:i4>
      </vt:variant>
      <vt:variant>
        <vt:lpwstr>http://shop.samsonite.com/</vt:lpwstr>
      </vt:variant>
      <vt:variant>
        <vt:lpwstr/>
      </vt:variant>
      <vt:variant>
        <vt:i4>851974</vt:i4>
      </vt:variant>
      <vt:variant>
        <vt:i4>6</vt:i4>
      </vt:variant>
      <vt:variant>
        <vt:i4>0</vt:i4>
      </vt:variant>
      <vt:variant>
        <vt:i4>5</vt:i4>
      </vt:variant>
      <vt:variant>
        <vt:lpwstr>http://shop.lacoste.com/</vt:lpwstr>
      </vt:variant>
      <vt:variant>
        <vt:lpwstr/>
      </vt:variant>
      <vt:variant>
        <vt:i4>6357051</vt:i4>
      </vt:variant>
      <vt:variant>
        <vt:i4>3</vt:i4>
      </vt:variant>
      <vt:variant>
        <vt:i4>0</vt:i4>
      </vt:variant>
      <vt:variant>
        <vt:i4>5</vt:i4>
      </vt:variant>
      <vt:variant>
        <vt:lpwstr>http://webstore.amazon.com/</vt:lpwstr>
      </vt:variant>
      <vt:variant>
        <vt:lpwstr/>
      </vt:variant>
      <vt:variant>
        <vt:i4>524372</vt:i4>
      </vt:variant>
      <vt:variant>
        <vt:i4>0</vt:i4>
      </vt:variant>
      <vt:variant>
        <vt:i4>0</vt:i4>
      </vt:variant>
      <vt:variant>
        <vt:i4>5</vt:i4>
      </vt:variant>
      <vt:variant>
        <vt:lpwstr>http://www.izmir.bel.tr/</vt:lpwstr>
      </vt:variant>
      <vt:variant>
        <vt:lpwstr/>
      </vt:variant>
      <vt:variant>
        <vt:i4>5177369</vt:i4>
      </vt:variant>
      <vt:variant>
        <vt:i4>3</vt:i4>
      </vt:variant>
      <vt:variant>
        <vt:i4>0</vt:i4>
      </vt:variant>
      <vt:variant>
        <vt:i4>5</vt:i4>
      </vt:variant>
      <vt:variant>
        <vt:lpwstr>http://www.web-soft.net/</vt:lpwstr>
      </vt:variant>
      <vt:variant>
        <vt:lpwstr/>
      </vt:variant>
      <vt:variant>
        <vt:i4>5439544</vt:i4>
      </vt:variant>
      <vt:variant>
        <vt:i4>0</vt:i4>
      </vt:variant>
      <vt:variant>
        <vt:i4>0</vt:i4>
      </vt:variant>
      <vt:variant>
        <vt:i4>5</vt:i4>
      </vt:variant>
      <vt:variant>
        <vt:lpwstr>mailto:ozgur@web-soft.net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H. Ozgur Sanli</dc:creator>
  <cp:lastModifiedBy>Microsoft Office User</cp:lastModifiedBy>
  <cp:revision>8</cp:revision>
  <cp:lastPrinted>2018-03-06T21:18:00Z</cp:lastPrinted>
  <dcterms:created xsi:type="dcterms:W3CDTF">2018-03-06T21:18:00Z</dcterms:created>
  <dcterms:modified xsi:type="dcterms:W3CDTF">2018-06-08T07:21:00Z</dcterms:modified>
</cp:coreProperties>
</file>